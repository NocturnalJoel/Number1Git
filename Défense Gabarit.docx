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820"/>
      </w:tblGrid>
      <w:tr w:rsidR="00F64F93" w:rsidRPr="00240DA3" w14:paraId="1CB402FC" w14:textId="77777777" w:rsidTr="00F30FA4">
        <w:tc>
          <w:tcPr>
            <w:tcW w:w="4536" w:type="dxa"/>
            <w:shd w:val="clear" w:color="auto" w:fill="auto"/>
          </w:tcPr>
          <w:p w14:paraId="74A78A08" w14:textId="77777777" w:rsidR="00F64F93" w:rsidRPr="00240DA3" w:rsidRDefault="00F64F93" w:rsidP="00B67CEA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CA"/>
              </w:rPr>
            </w:pPr>
            <w:bookmarkStart w:id="0" w:name="Defendeur1"/>
            <w:bookmarkEnd w:id="0"/>
            <w:r w:rsidRPr="00240DA3">
              <w:rPr>
                <w:rFonts w:ascii="Arial" w:hAnsi="Arial" w:cs="Arial"/>
                <w:b/>
                <w:sz w:val="24"/>
                <w:szCs w:val="24"/>
                <w:lang w:val="en-CA"/>
              </w:rPr>
              <w:t>C A N A D A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auto"/>
          </w:tcPr>
          <w:p w14:paraId="5A675B1A" w14:textId="29AE0D0D" w:rsidR="00F64F93" w:rsidRPr="00240DA3" w:rsidRDefault="00552B7A" w:rsidP="00B67CEA">
            <w:pPr>
              <w:spacing w:line="276" w:lineRule="auto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 w:rsidRPr="00240DA3">
              <w:rPr>
                <w:rFonts w:ascii="Arial" w:hAnsi="Arial" w:cs="Arial"/>
                <w:b/>
                <w:caps/>
                <w:sz w:val="24"/>
                <w:szCs w:val="24"/>
              </w:rPr>
              <w:t xml:space="preserve">cOUR </w:t>
            </w:r>
            <w:r w:rsidR="00CA2514" w:rsidRPr="00240DA3">
              <w:rPr>
                <w:rFonts w:ascii="Arial" w:hAnsi="Arial" w:cs="Arial"/>
                <w:b/>
                <w:caps/>
                <w:sz w:val="24"/>
                <w:szCs w:val="24"/>
              </w:rPr>
              <w:t>…</w:t>
            </w:r>
          </w:p>
          <w:p w14:paraId="4A1EDA93" w14:textId="27ED0ADF" w:rsidR="00F64F93" w:rsidRPr="00240DA3" w:rsidRDefault="00F64F93" w:rsidP="00B67CE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0DA3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(Chambre </w:t>
            </w:r>
            <w:r w:rsidR="00CA2514" w:rsidRPr="00240DA3">
              <w:rPr>
                <w:rFonts w:ascii="Arial" w:hAnsi="Arial" w:cs="Arial"/>
                <w:b/>
                <w:sz w:val="24"/>
                <w:szCs w:val="24"/>
                <w:lang w:val="fr-FR"/>
              </w:rPr>
              <w:t>…</w:t>
            </w:r>
            <w:r w:rsidRPr="00240DA3"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</w:tc>
      </w:tr>
      <w:tr w:rsidR="00F64F93" w:rsidRPr="00240DA3" w14:paraId="0D240FD0" w14:textId="77777777" w:rsidTr="00F30FA4">
        <w:tc>
          <w:tcPr>
            <w:tcW w:w="4536" w:type="dxa"/>
            <w:shd w:val="clear" w:color="auto" w:fill="auto"/>
          </w:tcPr>
          <w:p w14:paraId="40E33F42" w14:textId="2DE99691" w:rsidR="00F64F93" w:rsidRPr="00240DA3" w:rsidRDefault="00F64F93" w:rsidP="00B67CEA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CA"/>
              </w:rPr>
            </w:pPr>
            <w:r w:rsidRPr="00240DA3">
              <w:rPr>
                <w:rFonts w:ascii="Arial" w:hAnsi="Arial" w:cs="Arial"/>
                <w:b/>
                <w:sz w:val="24"/>
                <w:szCs w:val="24"/>
                <w:lang w:val="en-CA"/>
              </w:rPr>
              <w:t xml:space="preserve">PROVINCE DE </w:t>
            </w:r>
            <w:r w:rsidR="00CA2514" w:rsidRPr="00240DA3">
              <w:rPr>
                <w:rFonts w:ascii="Arial" w:hAnsi="Arial" w:cs="Arial"/>
                <w:b/>
                <w:sz w:val="24"/>
                <w:szCs w:val="24"/>
                <w:lang w:val="en-CA"/>
              </w:rPr>
              <w:t>…</w:t>
            </w:r>
          </w:p>
        </w:tc>
        <w:tc>
          <w:tcPr>
            <w:tcW w:w="4820" w:type="dxa"/>
            <w:tcBorders>
              <w:top w:val="single" w:sz="4" w:space="0" w:color="auto"/>
            </w:tcBorders>
            <w:shd w:val="clear" w:color="auto" w:fill="auto"/>
          </w:tcPr>
          <w:p w14:paraId="68FEAC47" w14:textId="77777777" w:rsidR="00F64F93" w:rsidRPr="00240DA3" w:rsidRDefault="00F64F93" w:rsidP="00B67CE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4F93" w:rsidRPr="00240DA3" w14:paraId="485236C9" w14:textId="77777777" w:rsidTr="00F30FA4">
        <w:tc>
          <w:tcPr>
            <w:tcW w:w="4536" w:type="dxa"/>
            <w:shd w:val="clear" w:color="auto" w:fill="auto"/>
          </w:tcPr>
          <w:p w14:paraId="3B7F673E" w14:textId="3DED04B2" w:rsidR="00F64F93" w:rsidRPr="00240DA3" w:rsidRDefault="00F64F93" w:rsidP="00B67CEA">
            <w:pPr>
              <w:spacing w:line="276" w:lineRule="auto"/>
              <w:jc w:val="both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 w:rsidRPr="00240DA3">
              <w:rPr>
                <w:rFonts w:ascii="Arial" w:hAnsi="Arial" w:cs="Arial"/>
                <w:b/>
                <w:sz w:val="24"/>
                <w:szCs w:val="24"/>
              </w:rPr>
              <w:t xml:space="preserve">DISTRICT </w:t>
            </w:r>
            <w:bookmarkStart w:id="1" w:name="District1"/>
            <w:bookmarkEnd w:id="1"/>
            <w:r w:rsidRPr="00240DA3"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240DA3">
              <w:rPr>
                <w:rFonts w:ascii="Arial" w:hAnsi="Arial" w:cs="Arial"/>
                <w:b/>
                <w:caps/>
                <w:sz w:val="24"/>
                <w:szCs w:val="24"/>
              </w:rPr>
              <w:t xml:space="preserve"> </w:t>
            </w:r>
            <w:r w:rsidR="00CA2514" w:rsidRPr="00240DA3">
              <w:rPr>
                <w:rFonts w:ascii="Arial" w:hAnsi="Arial" w:cs="Arial"/>
                <w:b/>
                <w:caps/>
                <w:sz w:val="24"/>
                <w:szCs w:val="24"/>
              </w:rPr>
              <w:t>…</w:t>
            </w:r>
          </w:p>
          <w:p w14:paraId="21A896B5" w14:textId="2E59BCBF" w:rsidR="00F64F93" w:rsidRPr="00240DA3" w:rsidRDefault="00F64F93" w:rsidP="00B67CEA">
            <w:pPr>
              <w:tabs>
                <w:tab w:val="left" w:pos="3969"/>
              </w:tabs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40DA3">
              <w:rPr>
                <w:rFonts w:ascii="Arial" w:hAnsi="Arial" w:cs="Arial"/>
                <w:b/>
                <w:sz w:val="24"/>
                <w:szCs w:val="24"/>
              </w:rPr>
              <w:t>N</w:t>
            </w:r>
            <w:r w:rsidRPr="00240DA3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o</w:t>
            </w:r>
            <w:r w:rsidRPr="00240DA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154772" w:rsidRPr="00240DA3">
              <w:rPr>
                <w:rFonts w:ascii="Arial" w:hAnsi="Arial" w:cs="Arial"/>
                <w:b/>
                <w:sz w:val="24"/>
                <w:szCs w:val="24"/>
              </w:rPr>
              <w:t>de dossier</w:t>
            </w:r>
            <w:r w:rsidR="00380CA6" w:rsidRPr="00240DA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240DA3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bookmarkStart w:id="2" w:name="NoCour1"/>
            <w:bookmarkEnd w:id="2"/>
            <w:r w:rsidR="00CA2514" w:rsidRPr="00240DA3">
              <w:rPr>
                <w:rFonts w:ascii="Arial" w:hAnsi="Arial" w:cs="Arial"/>
                <w:b/>
                <w:sz w:val="24"/>
                <w:szCs w:val="24"/>
              </w:rPr>
              <w:t>…</w:t>
            </w:r>
          </w:p>
          <w:p w14:paraId="5BAA67C8" w14:textId="77777777" w:rsidR="00F64F93" w:rsidRPr="00240DA3" w:rsidRDefault="00F64F93" w:rsidP="00B67CEA">
            <w:pPr>
              <w:spacing w:line="276" w:lineRule="auto"/>
              <w:ind w:hanging="284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0" w:type="dxa"/>
            <w:shd w:val="clear" w:color="auto" w:fill="auto"/>
          </w:tcPr>
          <w:p w14:paraId="77566449" w14:textId="65B8C9F4" w:rsidR="00F64F93" w:rsidRPr="00240DA3" w:rsidRDefault="00CA2514" w:rsidP="00BF3D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240DA3">
              <w:rPr>
                <w:rFonts w:ascii="Arial" w:hAnsi="Arial" w:cs="Arial"/>
                <w:b/>
                <w:sz w:val="24"/>
                <w:szCs w:val="24"/>
                <w:lang w:val="fr-FR"/>
              </w:rPr>
              <w:t>…</w:t>
            </w:r>
          </w:p>
        </w:tc>
      </w:tr>
      <w:tr w:rsidR="00284224" w:rsidRPr="00240DA3" w14:paraId="74F0A510" w14:textId="77777777" w:rsidTr="00F30FA4">
        <w:tc>
          <w:tcPr>
            <w:tcW w:w="4536" w:type="dxa"/>
            <w:shd w:val="clear" w:color="auto" w:fill="auto"/>
          </w:tcPr>
          <w:p w14:paraId="2055C3C6" w14:textId="77777777" w:rsidR="00284224" w:rsidRPr="00240DA3" w:rsidRDefault="00284224" w:rsidP="00B67CEA">
            <w:pPr>
              <w:tabs>
                <w:tab w:val="left" w:pos="3969"/>
              </w:tabs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0" w:type="dxa"/>
            <w:shd w:val="clear" w:color="auto" w:fill="auto"/>
          </w:tcPr>
          <w:p w14:paraId="154436A2" w14:textId="77777777" w:rsidR="00284224" w:rsidRPr="00240DA3" w:rsidRDefault="00284224" w:rsidP="00B67CEA">
            <w:pPr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4F93" w:rsidRPr="00240DA3" w14:paraId="5EC83F63" w14:textId="77777777" w:rsidTr="00F30FA4">
        <w:tc>
          <w:tcPr>
            <w:tcW w:w="4536" w:type="dxa"/>
            <w:shd w:val="clear" w:color="auto" w:fill="auto"/>
          </w:tcPr>
          <w:p w14:paraId="150C9703" w14:textId="77777777" w:rsidR="00F64F93" w:rsidRPr="00240DA3" w:rsidRDefault="00F64F93" w:rsidP="00B67CEA">
            <w:pPr>
              <w:tabs>
                <w:tab w:val="left" w:pos="3969"/>
              </w:tabs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0" w:type="dxa"/>
            <w:shd w:val="clear" w:color="auto" w:fill="auto"/>
          </w:tcPr>
          <w:p w14:paraId="1F0A0756" w14:textId="77777777" w:rsidR="00F64F93" w:rsidRPr="00240DA3" w:rsidRDefault="00F64F93" w:rsidP="00B67CEA">
            <w:pPr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240DA3">
              <w:rPr>
                <w:rFonts w:ascii="Arial" w:hAnsi="Arial" w:cs="Arial"/>
                <w:sz w:val="24"/>
                <w:szCs w:val="24"/>
              </w:rPr>
              <w:t>Demandeur</w:t>
            </w:r>
          </w:p>
        </w:tc>
      </w:tr>
      <w:tr w:rsidR="00F64F93" w:rsidRPr="00240DA3" w14:paraId="1B16040B" w14:textId="77777777" w:rsidTr="00F30FA4">
        <w:trPr>
          <w:trHeight w:val="322"/>
        </w:trPr>
        <w:tc>
          <w:tcPr>
            <w:tcW w:w="4536" w:type="dxa"/>
            <w:shd w:val="clear" w:color="auto" w:fill="auto"/>
          </w:tcPr>
          <w:p w14:paraId="4334AE4D" w14:textId="77777777" w:rsidR="00F64F93" w:rsidRPr="00240DA3" w:rsidRDefault="00F64F93" w:rsidP="00B67CE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CA"/>
              </w:rPr>
            </w:pPr>
          </w:p>
        </w:tc>
        <w:tc>
          <w:tcPr>
            <w:tcW w:w="4820" w:type="dxa"/>
            <w:shd w:val="clear" w:color="auto" w:fill="auto"/>
          </w:tcPr>
          <w:p w14:paraId="570FAB0B" w14:textId="77777777" w:rsidR="00F64F93" w:rsidRPr="00240DA3" w:rsidRDefault="00F64F93" w:rsidP="00B67CEA">
            <w:pPr>
              <w:tabs>
                <w:tab w:val="left" w:pos="3686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40DA3">
              <w:rPr>
                <w:rFonts w:ascii="Arial" w:hAnsi="Arial" w:cs="Arial"/>
                <w:sz w:val="24"/>
                <w:szCs w:val="24"/>
              </w:rPr>
              <w:t>c.</w:t>
            </w:r>
          </w:p>
          <w:p w14:paraId="0F21B47E" w14:textId="77777777" w:rsidR="00F64F93" w:rsidRPr="00240DA3" w:rsidRDefault="00F64F93" w:rsidP="00B67CE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2BB3" w:rsidRPr="00240DA3" w14:paraId="5302370C" w14:textId="77777777" w:rsidTr="00F30FA4">
        <w:tc>
          <w:tcPr>
            <w:tcW w:w="4536" w:type="dxa"/>
            <w:shd w:val="clear" w:color="auto" w:fill="auto"/>
          </w:tcPr>
          <w:p w14:paraId="36A5CB4D" w14:textId="77777777" w:rsidR="00CE2BB3" w:rsidRPr="00240DA3" w:rsidRDefault="00CE2BB3" w:rsidP="00B67CE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CA"/>
              </w:rPr>
            </w:pPr>
          </w:p>
        </w:tc>
        <w:tc>
          <w:tcPr>
            <w:tcW w:w="4820" w:type="dxa"/>
            <w:shd w:val="clear" w:color="auto" w:fill="auto"/>
          </w:tcPr>
          <w:p w14:paraId="0E944B32" w14:textId="09C00F4B" w:rsidR="00AA4628" w:rsidRPr="00240DA3" w:rsidRDefault="00CA2514" w:rsidP="00116EA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0DA3">
              <w:rPr>
                <w:rFonts w:ascii="Arial" w:hAnsi="Arial" w:cs="Arial"/>
                <w:b/>
                <w:sz w:val="24"/>
                <w:szCs w:val="24"/>
              </w:rPr>
              <w:t>…</w:t>
            </w:r>
          </w:p>
          <w:p w14:paraId="5FC00E45" w14:textId="77777777" w:rsidR="00AA4628" w:rsidRPr="00240DA3" w:rsidRDefault="00AA4628" w:rsidP="00116EA3">
            <w:pPr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9FB7A16" w14:textId="3B7D65DF" w:rsidR="00AA4628" w:rsidRPr="00240DA3" w:rsidRDefault="00AA4628" w:rsidP="00116EA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240DA3">
              <w:rPr>
                <w:rFonts w:ascii="Arial" w:hAnsi="Arial" w:cs="Arial"/>
                <w:sz w:val="24"/>
                <w:szCs w:val="24"/>
              </w:rPr>
              <w:t>et</w:t>
            </w:r>
            <w:proofErr w:type="gramEnd"/>
          </w:p>
          <w:p w14:paraId="5A5EBFC8" w14:textId="77777777" w:rsidR="00AA4628" w:rsidRPr="00240DA3" w:rsidRDefault="00AA4628" w:rsidP="00116EA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1751062" w14:textId="1B1DD256" w:rsidR="00537A30" w:rsidRPr="00240DA3" w:rsidRDefault="00CA2514" w:rsidP="00116EA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0DA3">
              <w:rPr>
                <w:rFonts w:ascii="Arial" w:hAnsi="Arial" w:cs="Arial"/>
                <w:b/>
                <w:sz w:val="24"/>
                <w:szCs w:val="24"/>
              </w:rPr>
              <w:t>…</w:t>
            </w:r>
            <w:r w:rsidR="008820A2" w:rsidRPr="00240DA3"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</w:p>
        </w:tc>
      </w:tr>
      <w:tr w:rsidR="00CE2BB3" w:rsidRPr="00240DA3" w14:paraId="656875BC" w14:textId="77777777" w:rsidTr="00F30FA4">
        <w:tc>
          <w:tcPr>
            <w:tcW w:w="4536" w:type="dxa"/>
            <w:shd w:val="clear" w:color="auto" w:fill="auto"/>
          </w:tcPr>
          <w:p w14:paraId="1706B116" w14:textId="77777777" w:rsidR="00CE2BB3" w:rsidRPr="00240DA3" w:rsidRDefault="00CE2BB3" w:rsidP="00B67CE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0" w:type="dxa"/>
            <w:shd w:val="clear" w:color="auto" w:fill="auto"/>
          </w:tcPr>
          <w:p w14:paraId="76C457C7" w14:textId="77777777" w:rsidR="00CE2BB3" w:rsidRPr="00240DA3" w:rsidRDefault="00CE2BB3" w:rsidP="00B67CE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2BB3" w:rsidRPr="00240DA3" w14:paraId="73807746" w14:textId="77777777" w:rsidTr="00F30FA4">
        <w:tc>
          <w:tcPr>
            <w:tcW w:w="4536" w:type="dxa"/>
            <w:shd w:val="clear" w:color="auto" w:fill="auto"/>
          </w:tcPr>
          <w:p w14:paraId="7379A4A8" w14:textId="77777777" w:rsidR="00CE2BB3" w:rsidRPr="00240DA3" w:rsidRDefault="00CE2BB3" w:rsidP="00B67CE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0" w:type="dxa"/>
            <w:shd w:val="clear" w:color="auto" w:fill="auto"/>
          </w:tcPr>
          <w:p w14:paraId="1CAEA86F" w14:textId="2B426F62" w:rsidR="00CE2BB3" w:rsidRPr="00240DA3" w:rsidRDefault="00CE2BB3" w:rsidP="00116EA3">
            <w:pPr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240DA3">
              <w:rPr>
                <w:rFonts w:ascii="Arial" w:hAnsi="Arial" w:cs="Arial"/>
                <w:sz w:val="24"/>
                <w:szCs w:val="24"/>
              </w:rPr>
              <w:t>D</w:t>
            </w:r>
            <w:r w:rsidR="00F64F93" w:rsidRPr="00240DA3">
              <w:rPr>
                <w:rFonts w:ascii="Arial" w:hAnsi="Arial" w:cs="Arial"/>
                <w:sz w:val="24"/>
                <w:szCs w:val="24"/>
              </w:rPr>
              <w:t>é</w:t>
            </w:r>
            <w:r w:rsidRPr="00240DA3">
              <w:rPr>
                <w:rFonts w:ascii="Arial" w:hAnsi="Arial" w:cs="Arial"/>
                <w:sz w:val="24"/>
                <w:szCs w:val="24"/>
              </w:rPr>
              <w:t>fen</w:t>
            </w:r>
            <w:r w:rsidR="00C14828" w:rsidRPr="00240DA3">
              <w:rPr>
                <w:rFonts w:ascii="Arial" w:hAnsi="Arial" w:cs="Arial"/>
                <w:sz w:val="24"/>
                <w:szCs w:val="24"/>
              </w:rPr>
              <w:t>de</w:t>
            </w:r>
            <w:r w:rsidR="00116EA3" w:rsidRPr="00240DA3">
              <w:rPr>
                <w:rFonts w:ascii="Arial" w:hAnsi="Arial" w:cs="Arial"/>
                <w:sz w:val="24"/>
                <w:szCs w:val="24"/>
              </w:rPr>
              <w:t>u</w:t>
            </w:r>
            <w:r w:rsidR="00725A0C" w:rsidRPr="00240DA3">
              <w:rPr>
                <w:rFonts w:ascii="Arial" w:hAnsi="Arial" w:cs="Arial"/>
                <w:sz w:val="24"/>
                <w:szCs w:val="24"/>
              </w:rPr>
              <w:t>r</w:t>
            </w:r>
            <w:r w:rsidR="00AA4628" w:rsidRPr="00240DA3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</w:tbl>
    <w:p w14:paraId="3D562ECF" w14:textId="77777777" w:rsidR="006212A2" w:rsidRPr="00240DA3" w:rsidRDefault="006212A2" w:rsidP="00B67CEA">
      <w:pPr>
        <w:pBdr>
          <w:bottom w:val="single" w:sz="4" w:space="1" w:color="auto"/>
        </w:pBdr>
        <w:spacing w:line="276" w:lineRule="auto"/>
        <w:rPr>
          <w:rFonts w:ascii="Arial" w:hAnsi="Arial" w:cs="Arial"/>
          <w:sz w:val="24"/>
          <w:szCs w:val="24"/>
        </w:rPr>
      </w:pPr>
    </w:p>
    <w:p w14:paraId="001FA05C" w14:textId="77777777" w:rsidR="00CA2514" w:rsidRPr="00240DA3" w:rsidRDefault="00CA2514" w:rsidP="00DB63DA">
      <w:pPr>
        <w:pStyle w:val="Titre6"/>
        <w:keepNext w:val="0"/>
        <w:rPr>
          <w:rFonts w:ascii="Arial" w:hAnsi="Arial" w:cs="Arial"/>
          <w:caps/>
          <w:sz w:val="24"/>
          <w:szCs w:val="24"/>
          <w:lang w:val="fr-FR"/>
        </w:rPr>
      </w:pPr>
      <w:bookmarkStart w:id="3" w:name="NomRequete1"/>
      <w:bookmarkEnd w:id="3"/>
    </w:p>
    <w:p w14:paraId="5BE4A484" w14:textId="0A214DB8" w:rsidR="00CE2BB3" w:rsidRPr="00240DA3" w:rsidRDefault="00DB63DA" w:rsidP="00DB63DA">
      <w:pPr>
        <w:pBdr>
          <w:bottom w:val="single" w:sz="4" w:space="1" w:color="auto"/>
        </w:pBdr>
        <w:spacing w:after="120"/>
        <w:jc w:val="center"/>
        <w:rPr>
          <w:rFonts w:ascii="Arial" w:hAnsi="Arial" w:cs="Arial"/>
          <w:b/>
          <w:sz w:val="24"/>
          <w:szCs w:val="24"/>
        </w:rPr>
      </w:pPr>
      <w:r w:rsidRPr="00240DA3">
        <w:rPr>
          <w:rFonts w:ascii="Arial" w:hAnsi="Arial" w:cs="Arial"/>
          <w:b/>
          <w:sz w:val="24"/>
          <w:szCs w:val="24"/>
        </w:rPr>
        <w:t>EXPOSÉ SOMMAIRE DES MOYENS DE DÉFENSE</w:t>
      </w:r>
    </w:p>
    <w:p w14:paraId="7039BD2A" w14:textId="77777777" w:rsidR="00DB63DA" w:rsidRPr="00240DA3" w:rsidRDefault="00DB63DA" w:rsidP="00DB63DA">
      <w:pPr>
        <w:pBdr>
          <w:bottom w:val="single" w:sz="4" w:space="1" w:color="auto"/>
        </w:pBdr>
        <w:jc w:val="center"/>
        <w:rPr>
          <w:rFonts w:ascii="Arial" w:hAnsi="Arial" w:cs="Arial"/>
          <w:b/>
          <w:sz w:val="24"/>
          <w:szCs w:val="24"/>
        </w:rPr>
      </w:pPr>
    </w:p>
    <w:p w14:paraId="67A89567" w14:textId="2797DCE7" w:rsidR="008D4924" w:rsidRPr="00240DA3" w:rsidRDefault="008D4924" w:rsidP="008D4924">
      <w:pPr>
        <w:spacing w:before="100" w:beforeAutospacing="1" w:after="120" w:line="360" w:lineRule="auto"/>
        <w:jc w:val="both"/>
        <w:rPr>
          <w:rFonts w:ascii="Arial" w:hAnsi="Arial" w:cs="Arial"/>
          <w:b/>
          <w:sz w:val="24"/>
          <w:szCs w:val="24"/>
          <w:lang w:val="fr-FR"/>
        </w:rPr>
      </w:pPr>
      <w:r w:rsidRPr="00240DA3">
        <w:rPr>
          <w:rFonts w:ascii="Arial" w:hAnsi="Arial" w:cs="Arial"/>
          <w:b/>
          <w:sz w:val="24"/>
          <w:szCs w:val="24"/>
        </w:rPr>
        <w:t>AU SOUTIEN DE LEUR EXPOSÉ SOMMAIRE DES MOYENS DE</w:t>
      </w:r>
      <w:r w:rsidRPr="00240DA3">
        <w:rPr>
          <w:rFonts w:ascii="Arial" w:hAnsi="Arial" w:cs="Arial"/>
          <w:b/>
          <w:sz w:val="24"/>
          <w:szCs w:val="24"/>
        </w:rPr>
        <w:t xml:space="preserve"> </w:t>
      </w:r>
      <w:r w:rsidRPr="00240DA3">
        <w:rPr>
          <w:rFonts w:ascii="Arial" w:hAnsi="Arial" w:cs="Arial"/>
          <w:b/>
          <w:sz w:val="24"/>
          <w:szCs w:val="24"/>
        </w:rPr>
        <w:t>DÉFENSE, LES DÉFENDEURS</w:t>
      </w:r>
      <w:r w:rsidRPr="00240DA3">
        <w:rPr>
          <w:rFonts w:ascii="Arial" w:hAnsi="Arial" w:cs="Arial"/>
          <w:b/>
          <w:sz w:val="24"/>
          <w:szCs w:val="24"/>
        </w:rPr>
        <w:t xml:space="preserve"> </w:t>
      </w:r>
      <w:r w:rsidRPr="00240DA3">
        <w:rPr>
          <w:rFonts w:ascii="Arial" w:hAnsi="Arial" w:cs="Arial"/>
          <w:b/>
          <w:sz w:val="24"/>
          <w:szCs w:val="24"/>
        </w:rPr>
        <w:t>EXPOSENT CE QUI SUIT :</w:t>
      </w:r>
    </w:p>
    <w:p w14:paraId="55826414" w14:textId="38FAF025" w:rsidR="009C14EA" w:rsidRPr="00240DA3" w:rsidRDefault="00CA2514" w:rsidP="008D4924">
      <w:pPr>
        <w:pStyle w:val="Noparagraphe"/>
        <w:tabs>
          <w:tab w:val="clear" w:pos="360"/>
          <w:tab w:val="left" w:pos="567"/>
        </w:tabs>
        <w:spacing w:before="100" w:beforeAutospacing="1" w:after="120" w:line="360" w:lineRule="auto"/>
        <w:ind w:left="567" w:hanging="567"/>
        <w:jc w:val="both"/>
        <w:rPr>
          <w:rFonts w:cs="Arial"/>
          <w:color w:val="000000" w:themeColor="text1"/>
          <w:szCs w:val="24"/>
          <w:lang w:val="fr-FR"/>
        </w:rPr>
      </w:pPr>
      <w:r w:rsidRPr="00240DA3">
        <w:rPr>
          <w:rFonts w:cs="Arial"/>
          <w:szCs w:val="24"/>
        </w:rPr>
        <w:t>Résumé en 1 paragraphe</w:t>
      </w:r>
    </w:p>
    <w:p w14:paraId="026899C8" w14:textId="720DA69C" w:rsidR="00420043" w:rsidRPr="00240DA3" w:rsidRDefault="00420043" w:rsidP="008E04AF">
      <w:pPr>
        <w:pStyle w:val="Noparagraphe"/>
        <w:numPr>
          <w:ilvl w:val="0"/>
          <w:numId w:val="0"/>
        </w:numPr>
        <w:tabs>
          <w:tab w:val="left" w:pos="567"/>
        </w:tabs>
        <w:spacing w:before="100" w:beforeAutospacing="1" w:after="120" w:line="360" w:lineRule="auto"/>
        <w:ind w:left="360" w:hanging="360"/>
        <w:jc w:val="both"/>
        <w:rPr>
          <w:rFonts w:cs="Arial"/>
          <w:b/>
          <w:color w:val="000000" w:themeColor="text1"/>
          <w:szCs w:val="24"/>
          <w:lang w:val="fr-FR"/>
        </w:rPr>
      </w:pPr>
      <w:r w:rsidRPr="00240DA3">
        <w:rPr>
          <w:rFonts w:cs="Arial"/>
          <w:b/>
          <w:color w:val="000000" w:themeColor="text1"/>
          <w:szCs w:val="24"/>
          <w:lang w:val="fr-FR"/>
        </w:rPr>
        <w:t>Les faits</w:t>
      </w:r>
    </w:p>
    <w:p w14:paraId="22162F9B" w14:textId="55DC3151" w:rsidR="00AF69D3" w:rsidRPr="00240DA3" w:rsidRDefault="00CA2514" w:rsidP="008E04AF">
      <w:pPr>
        <w:pStyle w:val="Noparagraphe"/>
        <w:tabs>
          <w:tab w:val="clear" w:pos="360"/>
          <w:tab w:val="left" w:pos="567"/>
        </w:tabs>
        <w:spacing w:before="100" w:beforeAutospacing="1" w:after="120" w:line="360" w:lineRule="auto"/>
        <w:ind w:left="567" w:hanging="567"/>
        <w:jc w:val="both"/>
        <w:rPr>
          <w:rFonts w:cs="Arial"/>
          <w:color w:val="000000" w:themeColor="text1"/>
          <w:szCs w:val="24"/>
          <w:lang w:val="fr-FR"/>
        </w:rPr>
      </w:pPr>
      <w:r w:rsidRPr="00240DA3">
        <w:rPr>
          <w:rFonts w:cs="Arial"/>
          <w:szCs w:val="24"/>
        </w:rPr>
        <w:t>…</w:t>
      </w:r>
      <w:r w:rsidR="0039091D" w:rsidRPr="00240DA3">
        <w:rPr>
          <w:rFonts w:cs="Arial"/>
          <w:szCs w:val="24"/>
        </w:rPr>
        <w:t xml:space="preserve">, le tout tel qu’il appert de </w:t>
      </w:r>
      <w:r w:rsidRPr="00240DA3">
        <w:rPr>
          <w:rFonts w:cs="Arial"/>
          <w:szCs w:val="24"/>
        </w:rPr>
        <w:t>…</w:t>
      </w:r>
      <w:r w:rsidR="0039091D" w:rsidRPr="00240DA3">
        <w:rPr>
          <w:rFonts w:cs="Arial"/>
          <w:szCs w:val="24"/>
        </w:rPr>
        <w:t xml:space="preserve"> daté du </w:t>
      </w:r>
      <w:r w:rsidRPr="00240DA3">
        <w:rPr>
          <w:rFonts w:cs="Arial"/>
          <w:szCs w:val="24"/>
        </w:rPr>
        <w:t>…</w:t>
      </w:r>
      <w:r w:rsidR="0039091D" w:rsidRPr="00240DA3">
        <w:rPr>
          <w:rFonts w:cs="Arial"/>
          <w:szCs w:val="24"/>
        </w:rPr>
        <w:t xml:space="preserve"> (</w:t>
      </w:r>
      <w:r w:rsidR="0039091D" w:rsidRPr="00240DA3">
        <w:rPr>
          <w:rFonts w:cs="Arial"/>
          <w:b/>
          <w:szCs w:val="24"/>
        </w:rPr>
        <w:t>Pièce P-</w:t>
      </w:r>
      <w:r w:rsidRPr="00240DA3">
        <w:rPr>
          <w:rFonts w:cs="Arial"/>
          <w:b/>
          <w:szCs w:val="24"/>
        </w:rPr>
        <w:t>X</w:t>
      </w:r>
      <w:r w:rsidR="0039091D" w:rsidRPr="00240DA3">
        <w:rPr>
          <w:rFonts w:cs="Arial"/>
          <w:szCs w:val="24"/>
        </w:rPr>
        <w:t>);</w:t>
      </w:r>
    </w:p>
    <w:p w14:paraId="3AC08880" w14:textId="4796F68D" w:rsidR="00CA2514" w:rsidRPr="00240DA3" w:rsidRDefault="00CA2514" w:rsidP="008E04AF">
      <w:pPr>
        <w:pStyle w:val="Noparagraphe"/>
        <w:tabs>
          <w:tab w:val="clear" w:pos="360"/>
          <w:tab w:val="left" w:pos="567"/>
        </w:tabs>
        <w:spacing w:before="100" w:beforeAutospacing="1" w:after="120" w:line="360" w:lineRule="auto"/>
        <w:ind w:left="567" w:hanging="567"/>
        <w:jc w:val="both"/>
        <w:rPr>
          <w:rFonts w:cs="Arial"/>
          <w:color w:val="000000" w:themeColor="text1"/>
          <w:szCs w:val="24"/>
          <w:lang w:val="fr-FR"/>
        </w:rPr>
      </w:pPr>
      <w:r w:rsidRPr="00240DA3">
        <w:rPr>
          <w:rFonts w:cs="Arial"/>
          <w:szCs w:val="24"/>
        </w:rPr>
        <w:t>…</w:t>
      </w:r>
    </w:p>
    <w:p w14:paraId="26134E4A" w14:textId="6DE384C6" w:rsidR="00492E41" w:rsidRPr="00240DA3" w:rsidRDefault="00492E41" w:rsidP="008E04AF">
      <w:pPr>
        <w:pStyle w:val="Noparagraphe"/>
        <w:numPr>
          <w:ilvl w:val="0"/>
          <w:numId w:val="0"/>
        </w:numPr>
        <w:spacing w:before="100" w:beforeAutospacing="1" w:after="120" w:line="360" w:lineRule="auto"/>
        <w:jc w:val="both"/>
        <w:rPr>
          <w:rFonts w:cs="Arial"/>
          <w:b/>
          <w:szCs w:val="24"/>
        </w:rPr>
      </w:pPr>
      <w:r w:rsidRPr="00240DA3">
        <w:rPr>
          <w:rFonts w:cs="Arial"/>
          <w:b/>
          <w:szCs w:val="24"/>
        </w:rPr>
        <w:t>La faute</w:t>
      </w:r>
    </w:p>
    <w:p w14:paraId="54FFBE3C" w14:textId="04DA948B" w:rsidR="000D23CD" w:rsidRPr="00240DA3" w:rsidRDefault="00CA2514" w:rsidP="008E04AF">
      <w:pPr>
        <w:pStyle w:val="Noparagraphe"/>
        <w:tabs>
          <w:tab w:val="clear" w:pos="360"/>
          <w:tab w:val="num" w:pos="567"/>
        </w:tabs>
        <w:spacing w:before="100" w:beforeAutospacing="1" w:after="120" w:line="360" w:lineRule="auto"/>
        <w:ind w:left="567" w:hanging="567"/>
        <w:jc w:val="both"/>
        <w:rPr>
          <w:rFonts w:cs="Arial"/>
          <w:szCs w:val="24"/>
          <w:lang w:val="fr-FR"/>
        </w:rPr>
      </w:pPr>
      <w:r w:rsidRPr="00240DA3">
        <w:rPr>
          <w:rFonts w:cs="Arial"/>
          <w:szCs w:val="24"/>
        </w:rPr>
        <w:t>…</w:t>
      </w:r>
    </w:p>
    <w:p w14:paraId="7242404D" w14:textId="79EEF52A" w:rsidR="00CA2514" w:rsidRPr="00240DA3" w:rsidRDefault="00CA2514" w:rsidP="00CA2514">
      <w:pPr>
        <w:pStyle w:val="Noparagraphe"/>
        <w:numPr>
          <w:ilvl w:val="0"/>
          <w:numId w:val="0"/>
        </w:numPr>
        <w:spacing w:before="100" w:beforeAutospacing="1" w:after="120" w:line="360" w:lineRule="auto"/>
        <w:ind w:left="360" w:hanging="360"/>
        <w:jc w:val="both"/>
        <w:rPr>
          <w:rFonts w:cs="Arial"/>
          <w:b/>
          <w:bCs/>
          <w:szCs w:val="24"/>
        </w:rPr>
      </w:pPr>
      <w:r w:rsidRPr="00240DA3">
        <w:rPr>
          <w:rFonts w:cs="Arial"/>
          <w:b/>
          <w:bCs/>
          <w:szCs w:val="24"/>
        </w:rPr>
        <w:t>Le lien de causalité</w:t>
      </w:r>
    </w:p>
    <w:p w14:paraId="4F4D14E5" w14:textId="35C0AC97" w:rsidR="00194D1F" w:rsidRPr="00240DA3" w:rsidRDefault="00CA2514" w:rsidP="00194D1F">
      <w:pPr>
        <w:pStyle w:val="Noparagraphe"/>
        <w:tabs>
          <w:tab w:val="clear" w:pos="360"/>
          <w:tab w:val="num" w:pos="709"/>
        </w:tabs>
        <w:spacing w:before="100" w:beforeAutospacing="1" w:after="120" w:line="360" w:lineRule="auto"/>
        <w:ind w:left="567" w:hanging="567"/>
        <w:jc w:val="both"/>
        <w:rPr>
          <w:rFonts w:cs="Arial"/>
          <w:szCs w:val="24"/>
        </w:rPr>
      </w:pPr>
      <w:r w:rsidRPr="00240DA3">
        <w:rPr>
          <w:rFonts w:cs="Arial"/>
        </w:rPr>
        <w:lastRenderedPageBreak/>
        <w:t>…</w:t>
      </w:r>
    </w:p>
    <w:p w14:paraId="6B12F9E7" w14:textId="76E029E2" w:rsidR="00420043" w:rsidRPr="00240DA3" w:rsidRDefault="00492E41" w:rsidP="008E04AF">
      <w:pPr>
        <w:spacing w:before="100" w:beforeAutospacing="1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40DA3">
        <w:rPr>
          <w:rFonts w:ascii="Arial" w:hAnsi="Arial" w:cs="Arial"/>
          <w:b/>
          <w:sz w:val="24"/>
          <w:szCs w:val="24"/>
        </w:rPr>
        <w:t>Les dommages</w:t>
      </w:r>
    </w:p>
    <w:p w14:paraId="1773F97E" w14:textId="60F5A0A3" w:rsidR="00950363" w:rsidRPr="00240DA3" w:rsidRDefault="00CA2514" w:rsidP="008E04AF">
      <w:pPr>
        <w:pStyle w:val="Noparagraphe"/>
        <w:tabs>
          <w:tab w:val="clear" w:pos="360"/>
          <w:tab w:val="num" w:pos="567"/>
        </w:tabs>
        <w:spacing w:before="100" w:beforeAutospacing="1" w:after="120" w:line="360" w:lineRule="auto"/>
        <w:ind w:left="567" w:hanging="567"/>
        <w:jc w:val="both"/>
        <w:rPr>
          <w:rFonts w:cs="Arial"/>
          <w:szCs w:val="24"/>
          <w:lang w:val="fr-FR"/>
        </w:rPr>
      </w:pPr>
      <w:r w:rsidRPr="00240DA3">
        <w:rPr>
          <w:rFonts w:cs="Arial"/>
          <w:szCs w:val="24"/>
        </w:rPr>
        <w:t>…</w:t>
      </w:r>
    </w:p>
    <w:p w14:paraId="243091D4" w14:textId="3D0DA883" w:rsidR="00420043" w:rsidRPr="00240DA3" w:rsidRDefault="005F6CED" w:rsidP="008E04AF">
      <w:pPr>
        <w:pStyle w:val="Noparagraphe"/>
        <w:keepNext/>
        <w:numPr>
          <w:ilvl w:val="0"/>
          <w:numId w:val="0"/>
        </w:numPr>
        <w:spacing w:before="100" w:beforeAutospacing="1" w:after="120" w:line="360" w:lineRule="auto"/>
        <w:ind w:left="357" w:hanging="357"/>
        <w:rPr>
          <w:rFonts w:cs="Arial"/>
          <w:b/>
          <w:szCs w:val="24"/>
          <w:lang w:val="fr-FR"/>
        </w:rPr>
      </w:pPr>
      <w:r w:rsidRPr="00240DA3">
        <w:rPr>
          <w:rFonts w:cs="Arial"/>
          <w:b/>
          <w:szCs w:val="24"/>
          <w:lang w:val="fr-FR"/>
        </w:rPr>
        <w:t>PA</w:t>
      </w:r>
      <w:r w:rsidR="00363E2B" w:rsidRPr="00240DA3">
        <w:rPr>
          <w:rFonts w:cs="Arial"/>
          <w:b/>
          <w:szCs w:val="24"/>
          <w:lang w:val="fr-FR"/>
        </w:rPr>
        <w:t xml:space="preserve">R CES MOTIFS, PLAISE </w:t>
      </w:r>
      <w:r w:rsidR="00154772" w:rsidRPr="00240DA3">
        <w:rPr>
          <w:rFonts w:cs="Arial"/>
          <w:b/>
          <w:szCs w:val="24"/>
          <w:lang w:val="fr-FR"/>
        </w:rPr>
        <w:t>AU TRIBUNAL</w:t>
      </w:r>
      <w:r w:rsidR="00E7622A" w:rsidRPr="00240DA3">
        <w:rPr>
          <w:rFonts w:cs="Arial"/>
          <w:b/>
          <w:szCs w:val="24"/>
          <w:lang w:val="fr-FR"/>
        </w:rPr>
        <w:t xml:space="preserve"> DE</w:t>
      </w:r>
      <w:r w:rsidR="00154772" w:rsidRPr="00240DA3">
        <w:rPr>
          <w:rFonts w:cs="Arial"/>
          <w:b/>
          <w:szCs w:val="24"/>
          <w:lang w:val="fr-FR"/>
        </w:rPr>
        <w:t xml:space="preserve"> </w:t>
      </w:r>
      <w:r w:rsidR="00363E2B" w:rsidRPr="00240DA3">
        <w:rPr>
          <w:rFonts w:cs="Arial"/>
          <w:b/>
          <w:szCs w:val="24"/>
          <w:lang w:val="fr-FR"/>
        </w:rPr>
        <w:t>:</w:t>
      </w:r>
      <w:r w:rsidR="00420043" w:rsidRPr="00240DA3">
        <w:rPr>
          <w:rFonts w:cs="Arial"/>
          <w:szCs w:val="24"/>
        </w:rPr>
        <w:t xml:space="preserve"> </w:t>
      </w:r>
    </w:p>
    <w:p w14:paraId="13695D33" w14:textId="5B0EACA2" w:rsidR="00420043" w:rsidRPr="00240DA3" w:rsidRDefault="00363E2B" w:rsidP="008E04AF">
      <w:pPr>
        <w:pStyle w:val="Noparagraphe"/>
        <w:numPr>
          <w:ilvl w:val="0"/>
          <w:numId w:val="0"/>
        </w:numPr>
        <w:spacing w:before="100" w:beforeAutospacing="1" w:after="120" w:line="360" w:lineRule="auto"/>
        <w:ind w:left="1276"/>
        <w:jc w:val="both"/>
        <w:rPr>
          <w:rFonts w:cs="Arial"/>
          <w:i/>
          <w:szCs w:val="24"/>
        </w:rPr>
      </w:pPr>
      <w:r w:rsidRPr="00240DA3">
        <w:rPr>
          <w:rFonts w:cs="Arial"/>
          <w:b/>
          <w:bCs/>
          <w:caps/>
          <w:szCs w:val="24"/>
          <w:lang w:val="fr-FR"/>
        </w:rPr>
        <w:t>Condamner</w:t>
      </w:r>
      <w:r w:rsidRPr="00240DA3">
        <w:rPr>
          <w:rFonts w:cs="Arial"/>
          <w:szCs w:val="24"/>
          <w:lang w:val="fr-FR"/>
        </w:rPr>
        <w:t xml:space="preserve"> </w:t>
      </w:r>
      <w:r w:rsidR="00CA2514" w:rsidRPr="00240DA3">
        <w:rPr>
          <w:rFonts w:cs="Arial"/>
          <w:szCs w:val="24"/>
        </w:rPr>
        <w:t>…</w:t>
      </w:r>
    </w:p>
    <w:p w14:paraId="26872365" w14:textId="531F17CB" w:rsidR="00E7622A" w:rsidRPr="00240DA3" w:rsidRDefault="00363E2B" w:rsidP="00EB2DE9">
      <w:pPr>
        <w:pStyle w:val="Noparagraphe"/>
        <w:numPr>
          <w:ilvl w:val="0"/>
          <w:numId w:val="0"/>
        </w:numPr>
        <w:spacing w:before="100" w:beforeAutospacing="1" w:after="120" w:line="360" w:lineRule="auto"/>
        <w:ind w:left="924" w:firstLine="346"/>
        <w:rPr>
          <w:rFonts w:cs="Arial"/>
          <w:szCs w:val="24"/>
          <w:lang w:val="fr-FR"/>
        </w:rPr>
      </w:pPr>
      <w:r w:rsidRPr="00240DA3">
        <w:rPr>
          <w:rFonts w:cs="Arial"/>
          <w:b/>
          <w:bCs/>
          <w:szCs w:val="24"/>
          <w:lang w:val="fr-FR"/>
        </w:rPr>
        <w:t>LE TOUT</w:t>
      </w:r>
      <w:r w:rsidRPr="00240DA3">
        <w:rPr>
          <w:rFonts w:cs="Arial"/>
          <w:szCs w:val="24"/>
          <w:lang w:val="fr-FR"/>
        </w:rPr>
        <w:t xml:space="preserve"> avec </w:t>
      </w:r>
      <w:r w:rsidR="00154772" w:rsidRPr="00240DA3">
        <w:rPr>
          <w:rFonts w:cs="Arial"/>
          <w:szCs w:val="24"/>
          <w:lang w:val="fr-FR"/>
        </w:rPr>
        <w:t>les frais de justice</w:t>
      </w:r>
      <w:r w:rsidRPr="00240DA3">
        <w:rPr>
          <w:rFonts w:cs="Arial"/>
          <w:szCs w:val="24"/>
          <w:lang w:val="fr-FR"/>
        </w:rPr>
        <w:t>.</w:t>
      </w:r>
    </w:p>
    <w:p w14:paraId="155933D3" w14:textId="0309A268" w:rsidR="00CE2BB3" w:rsidRPr="00240DA3" w:rsidRDefault="00CA2514" w:rsidP="008E04AF">
      <w:pPr>
        <w:pStyle w:val="Corpsdetexte2"/>
        <w:ind w:left="3261" w:firstLine="708"/>
        <w:rPr>
          <w:rFonts w:cs="Arial"/>
          <w:sz w:val="24"/>
          <w:szCs w:val="24"/>
        </w:rPr>
      </w:pPr>
      <w:bookmarkStart w:id="4" w:name="Date1"/>
      <w:bookmarkEnd w:id="4"/>
      <w:r w:rsidRPr="00240DA3">
        <w:rPr>
          <w:rFonts w:cs="Arial"/>
          <w:sz w:val="24"/>
          <w:szCs w:val="24"/>
        </w:rPr>
        <w:t>Sherbrooke</w:t>
      </w:r>
      <w:r w:rsidR="000E2972" w:rsidRPr="00240DA3">
        <w:rPr>
          <w:rFonts w:cs="Arial"/>
          <w:sz w:val="24"/>
          <w:szCs w:val="24"/>
        </w:rPr>
        <w:t>, l</w:t>
      </w:r>
      <w:r w:rsidRPr="00240DA3">
        <w:rPr>
          <w:rFonts w:cs="Arial"/>
          <w:sz w:val="24"/>
          <w:szCs w:val="24"/>
        </w:rPr>
        <w:t xml:space="preserve">e […] </w:t>
      </w:r>
    </w:p>
    <w:p w14:paraId="403D6993" w14:textId="6C2D60D8" w:rsidR="00EB2DE9" w:rsidRPr="00240DA3" w:rsidRDefault="00EB2DE9" w:rsidP="00420043">
      <w:pPr>
        <w:keepNext/>
        <w:jc w:val="both"/>
        <w:rPr>
          <w:rFonts w:ascii="Arial" w:hAnsi="Arial" w:cs="Arial"/>
          <w:sz w:val="24"/>
          <w:szCs w:val="24"/>
          <w:lang w:val="fr-FR"/>
        </w:rPr>
      </w:pPr>
    </w:p>
    <w:p w14:paraId="1377AE53" w14:textId="292FFA3C" w:rsidR="008E04AF" w:rsidRPr="00240DA3" w:rsidRDefault="008E04AF" w:rsidP="00420043">
      <w:pPr>
        <w:keepNext/>
        <w:jc w:val="both"/>
        <w:rPr>
          <w:rFonts w:ascii="Arial" w:hAnsi="Arial" w:cs="Arial"/>
          <w:sz w:val="24"/>
          <w:szCs w:val="24"/>
          <w:lang w:val="fr-FR"/>
        </w:rPr>
      </w:pPr>
    </w:p>
    <w:p w14:paraId="162E8D45" w14:textId="77777777" w:rsidR="00420043" w:rsidRPr="00240DA3" w:rsidRDefault="00420043" w:rsidP="00420043">
      <w:pPr>
        <w:keepNext/>
        <w:jc w:val="both"/>
        <w:rPr>
          <w:rFonts w:ascii="Arial" w:hAnsi="Arial" w:cs="Arial"/>
          <w:sz w:val="24"/>
          <w:szCs w:val="24"/>
          <w:lang w:val="fr-FR"/>
        </w:rPr>
      </w:pPr>
    </w:p>
    <w:p w14:paraId="4111863D" w14:textId="37DCDAA8" w:rsidR="00420043" w:rsidRPr="00240DA3" w:rsidRDefault="00CA2514" w:rsidP="00420043">
      <w:pPr>
        <w:pStyle w:val="NormalWeb"/>
        <w:pBdr>
          <w:top w:val="single" w:sz="4" w:space="1" w:color="auto"/>
        </w:pBdr>
        <w:spacing w:before="0" w:beforeAutospacing="0" w:after="0" w:afterAutospacing="0"/>
        <w:ind w:left="3969"/>
        <w:rPr>
          <w:rFonts w:ascii="Arial" w:eastAsia="Calibri" w:hAnsi="Arial" w:cs="Arial"/>
          <w:b/>
        </w:rPr>
      </w:pPr>
      <w:r w:rsidRPr="00240DA3">
        <w:rPr>
          <w:rFonts w:ascii="Arial" w:eastAsia="Calibri" w:hAnsi="Arial" w:cs="Arial"/>
          <w:b/>
        </w:rPr>
        <w:t>Me …</w:t>
      </w:r>
    </w:p>
    <w:p w14:paraId="2DD6A231" w14:textId="21E6996B" w:rsidR="00CA2514" w:rsidRPr="00240DA3" w:rsidRDefault="00CA2514" w:rsidP="00420043">
      <w:pPr>
        <w:pStyle w:val="NormalWeb"/>
        <w:pBdr>
          <w:top w:val="single" w:sz="4" w:space="1" w:color="auto"/>
        </w:pBdr>
        <w:spacing w:before="0" w:beforeAutospacing="0" w:after="0" w:afterAutospacing="0"/>
        <w:ind w:left="3969"/>
        <w:rPr>
          <w:rFonts w:ascii="Arial" w:eastAsia="Calibri" w:hAnsi="Arial" w:cs="Arial"/>
          <w:b/>
        </w:rPr>
      </w:pPr>
      <w:r w:rsidRPr="00240DA3">
        <w:rPr>
          <w:rFonts w:ascii="Arial" w:eastAsia="Calibri" w:hAnsi="Arial" w:cs="Arial"/>
          <w:b/>
        </w:rPr>
        <w:t>Me …</w:t>
      </w:r>
    </w:p>
    <w:p w14:paraId="409D2527" w14:textId="0B51D714" w:rsidR="00CA2514" w:rsidRPr="00240DA3" w:rsidRDefault="00CA2514" w:rsidP="00420043">
      <w:pPr>
        <w:pStyle w:val="NormalWeb"/>
        <w:pBdr>
          <w:top w:val="single" w:sz="4" w:space="1" w:color="auto"/>
        </w:pBdr>
        <w:spacing w:before="0" w:beforeAutospacing="0" w:after="0" w:afterAutospacing="0"/>
        <w:ind w:left="3969"/>
        <w:rPr>
          <w:rFonts w:ascii="Arial" w:eastAsia="Calibri" w:hAnsi="Arial" w:cs="Arial"/>
          <w:b/>
        </w:rPr>
      </w:pPr>
      <w:r w:rsidRPr="00240DA3">
        <w:rPr>
          <w:rFonts w:ascii="Arial" w:eastAsia="Calibri" w:hAnsi="Arial" w:cs="Arial"/>
          <w:b/>
        </w:rPr>
        <w:t>Me …</w:t>
      </w:r>
    </w:p>
    <w:p w14:paraId="5857A7F4" w14:textId="62D7A5BD" w:rsidR="00420043" w:rsidRPr="00240DA3" w:rsidRDefault="00CA2514" w:rsidP="00420043">
      <w:pPr>
        <w:ind w:left="3969"/>
        <w:rPr>
          <w:rFonts w:ascii="Arial" w:eastAsia="Calibri" w:hAnsi="Arial" w:cs="Arial"/>
          <w:sz w:val="24"/>
          <w:szCs w:val="24"/>
        </w:rPr>
      </w:pPr>
      <w:r w:rsidRPr="00240DA3">
        <w:rPr>
          <w:rFonts w:ascii="Arial" w:eastAsia="Calibri" w:hAnsi="Arial" w:cs="Arial"/>
          <w:sz w:val="24"/>
          <w:szCs w:val="24"/>
        </w:rPr>
        <w:t>[Bureau d’avocats]</w:t>
      </w:r>
    </w:p>
    <w:p w14:paraId="061C8B5C" w14:textId="0624582F" w:rsidR="00CA2514" w:rsidRPr="00240DA3" w:rsidRDefault="00CA2514" w:rsidP="00420043">
      <w:pPr>
        <w:ind w:left="3969"/>
        <w:rPr>
          <w:rFonts w:ascii="Arial" w:eastAsia="Calibri" w:hAnsi="Arial" w:cs="Arial"/>
          <w:sz w:val="24"/>
          <w:szCs w:val="24"/>
        </w:rPr>
      </w:pPr>
      <w:r w:rsidRPr="00240DA3">
        <w:rPr>
          <w:rFonts w:ascii="Arial" w:eastAsia="Calibri" w:hAnsi="Arial" w:cs="Arial"/>
          <w:sz w:val="24"/>
          <w:szCs w:val="24"/>
        </w:rPr>
        <w:t>[Adresse]</w:t>
      </w:r>
    </w:p>
    <w:p w14:paraId="2D87A1F8" w14:textId="12223D87" w:rsidR="00CA2514" w:rsidRPr="00240DA3" w:rsidRDefault="00CA2514" w:rsidP="00420043">
      <w:pPr>
        <w:ind w:left="3969"/>
        <w:rPr>
          <w:rFonts w:ascii="Arial" w:eastAsia="Calibri" w:hAnsi="Arial" w:cs="Arial"/>
          <w:sz w:val="24"/>
          <w:szCs w:val="24"/>
        </w:rPr>
      </w:pPr>
      <w:r w:rsidRPr="00240DA3">
        <w:rPr>
          <w:rFonts w:ascii="Arial" w:eastAsia="Calibri" w:hAnsi="Arial" w:cs="Arial"/>
          <w:sz w:val="24"/>
          <w:szCs w:val="24"/>
        </w:rPr>
        <w:t>[Téléphone]</w:t>
      </w:r>
    </w:p>
    <w:p w14:paraId="62F3DCDA" w14:textId="770157DA" w:rsidR="00CA2514" w:rsidRPr="00240DA3" w:rsidRDefault="00CA2514" w:rsidP="00420043">
      <w:pPr>
        <w:ind w:left="3969"/>
        <w:rPr>
          <w:rFonts w:ascii="Arial" w:eastAsia="Calibri" w:hAnsi="Arial" w:cs="Arial"/>
          <w:sz w:val="24"/>
          <w:szCs w:val="24"/>
        </w:rPr>
      </w:pPr>
      <w:r w:rsidRPr="00240DA3">
        <w:rPr>
          <w:rFonts w:ascii="Arial" w:eastAsia="Calibri" w:hAnsi="Arial" w:cs="Arial"/>
          <w:sz w:val="24"/>
          <w:szCs w:val="24"/>
        </w:rPr>
        <w:t>[</w:t>
      </w:r>
      <w:proofErr w:type="gramStart"/>
      <w:r w:rsidRPr="00240DA3">
        <w:rPr>
          <w:rFonts w:ascii="Arial" w:eastAsia="Calibri" w:hAnsi="Arial" w:cs="Arial"/>
          <w:sz w:val="24"/>
          <w:szCs w:val="24"/>
        </w:rPr>
        <w:t>Email</w:t>
      </w:r>
      <w:proofErr w:type="gramEnd"/>
      <w:r w:rsidRPr="00240DA3">
        <w:rPr>
          <w:rFonts w:ascii="Arial" w:eastAsia="Calibri" w:hAnsi="Arial" w:cs="Arial"/>
          <w:sz w:val="24"/>
          <w:szCs w:val="24"/>
        </w:rPr>
        <w:t>]</w:t>
      </w:r>
    </w:p>
    <w:p w14:paraId="75F23DF3" w14:textId="2882378D" w:rsidR="007D0873" w:rsidRPr="00240DA3" w:rsidRDefault="007D0873">
      <w:pPr>
        <w:rPr>
          <w:rStyle w:val="dataentrycontrol1"/>
          <w:rFonts w:eastAsiaTheme="majorEastAsia"/>
          <w:sz w:val="24"/>
          <w:szCs w:val="24"/>
        </w:rPr>
      </w:pPr>
    </w:p>
    <w:sectPr w:rsidR="007D0873" w:rsidRPr="00240DA3" w:rsidSect="00F30FA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2" w:h="15842" w:code="1"/>
      <w:pgMar w:top="1440" w:right="1440" w:bottom="1440" w:left="1440" w:header="706" w:footer="706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49CDD" w14:textId="77777777" w:rsidR="00DA7E1F" w:rsidRDefault="00DA7E1F">
      <w:r>
        <w:separator/>
      </w:r>
    </w:p>
  </w:endnote>
  <w:endnote w:type="continuationSeparator" w:id="0">
    <w:p w14:paraId="27ECE483" w14:textId="77777777" w:rsidR="00DA7E1F" w:rsidRDefault="00DA7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charset w:val="00"/>
    <w:family w:val="roman"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charset w:val="EE"/>
    <w:family w:val="roman"/>
    <w:pitch w:val="variable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73DEA" w14:textId="77777777" w:rsidR="004038E4" w:rsidRDefault="004038E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1E785" w14:textId="77777777" w:rsidR="004038E4" w:rsidRDefault="004038E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B35FF" w14:textId="77777777" w:rsidR="004038E4" w:rsidRDefault="004038E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D6214" w14:textId="77777777" w:rsidR="00DA7E1F" w:rsidRDefault="00DA7E1F">
      <w:r>
        <w:separator/>
      </w:r>
    </w:p>
  </w:footnote>
  <w:footnote w:type="continuationSeparator" w:id="0">
    <w:p w14:paraId="246E9E46" w14:textId="77777777" w:rsidR="00DA7E1F" w:rsidRDefault="00DA7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DEF5E" w14:textId="77777777" w:rsidR="004038E4" w:rsidRDefault="004038E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2916411"/>
      <w:docPartObj>
        <w:docPartGallery w:val="Page Numbers (Top of Page)"/>
        <w:docPartUnique/>
      </w:docPartObj>
    </w:sdtPr>
    <w:sdtContent>
      <w:p w14:paraId="7AFC991C" w14:textId="7BED3740" w:rsidR="00BC55CD" w:rsidRDefault="00BC55CD">
        <w:pPr>
          <w:pStyle w:val="En-t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60EA" w:rsidRPr="008A60EA">
          <w:rPr>
            <w:noProof/>
            <w:lang w:val="fr-FR"/>
          </w:rPr>
          <w:t>8</w:t>
        </w:r>
        <w:r>
          <w:fldChar w:fldCharType="end"/>
        </w:r>
      </w:p>
    </w:sdtContent>
  </w:sdt>
  <w:p w14:paraId="3AA4DBDE" w14:textId="60B72A87" w:rsidR="00BC55CD" w:rsidRDefault="00BC55CD">
    <w:pPr>
      <w:tabs>
        <w:tab w:val="left" w:pos="-720"/>
      </w:tabs>
      <w:suppressAutoHyphens/>
      <w:rPr>
        <w:rFonts w:ascii="CG Times" w:hAnsi="CG Tim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26950" w14:textId="77777777" w:rsidR="004038E4" w:rsidRDefault="004038E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839" w:hanging="361"/>
      </w:pPr>
      <w:rPr>
        <w:rFonts w:ascii="Symbol" w:hAnsi="Symbol" w:cs="Symbol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1686" w:hanging="361"/>
      </w:pPr>
    </w:lvl>
    <w:lvl w:ilvl="2">
      <w:numFmt w:val="bullet"/>
      <w:lvlText w:val="•"/>
      <w:lvlJc w:val="left"/>
      <w:pPr>
        <w:ind w:left="2532" w:hanging="361"/>
      </w:pPr>
    </w:lvl>
    <w:lvl w:ilvl="3">
      <w:numFmt w:val="bullet"/>
      <w:lvlText w:val="•"/>
      <w:lvlJc w:val="left"/>
      <w:pPr>
        <w:ind w:left="3379" w:hanging="361"/>
      </w:pPr>
    </w:lvl>
    <w:lvl w:ilvl="4">
      <w:numFmt w:val="bullet"/>
      <w:lvlText w:val="•"/>
      <w:lvlJc w:val="left"/>
      <w:pPr>
        <w:ind w:left="4226" w:hanging="361"/>
      </w:pPr>
    </w:lvl>
    <w:lvl w:ilvl="5">
      <w:numFmt w:val="bullet"/>
      <w:lvlText w:val="•"/>
      <w:lvlJc w:val="left"/>
      <w:pPr>
        <w:ind w:left="5072" w:hanging="361"/>
      </w:pPr>
    </w:lvl>
    <w:lvl w:ilvl="6">
      <w:numFmt w:val="bullet"/>
      <w:lvlText w:val="•"/>
      <w:lvlJc w:val="left"/>
      <w:pPr>
        <w:ind w:left="5919" w:hanging="361"/>
      </w:pPr>
    </w:lvl>
    <w:lvl w:ilvl="7">
      <w:numFmt w:val="bullet"/>
      <w:lvlText w:val="•"/>
      <w:lvlJc w:val="left"/>
      <w:pPr>
        <w:ind w:left="6766" w:hanging="361"/>
      </w:pPr>
    </w:lvl>
    <w:lvl w:ilvl="8">
      <w:numFmt w:val="bullet"/>
      <w:lvlText w:val="•"/>
      <w:lvlJc w:val="left"/>
      <w:pPr>
        <w:ind w:left="7613" w:hanging="361"/>
      </w:pPr>
    </w:lvl>
  </w:abstractNum>
  <w:abstractNum w:abstractNumId="1" w15:restartNumberingAfterBreak="0">
    <w:nsid w:val="133212C4"/>
    <w:multiLevelType w:val="hybridMultilevel"/>
    <w:tmpl w:val="8062BDE6"/>
    <w:lvl w:ilvl="0" w:tplc="E792621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B03C9"/>
    <w:multiLevelType w:val="hybridMultilevel"/>
    <w:tmpl w:val="1226A670"/>
    <w:lvl w:ilvl="0" w:tplc="10090017">
      <w:start w:val="1"/>
      <w:numFmt w:val="lowerLetter"/>
      <w:lvlText w:val="%1)"/>
      <w:lvlJc w:val="left"/>
      <w:pPr>
        <w:ind w:left="861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581" w:hanging="360"/>
      </w:pPr>
    </w:lvl>
    <w:lvl w:ilvl="2" w:tplc="1009001B" w:tentative="1">
      <w:start w:val="1"/>
      <w:numFmt w:val="lowerRoman"/>
      <w:lvlText w:val="%3."/>
      <w:lvlJc w:val="right"/>
      <w:pPr>
        <w:ind w:left="2301" w:hanging="180"/>
      </w:pPr>
    </w:lvl>
    <w:lvl w:ilvl="3" w:tplc="1009000F" w:tentative="1">
      <w:start w:val="1"/>
      <w:numFmt w:val="decimal"/>
      <w:lvlText w:val="%4."/>
      <w:lvlJc w:val="left"/>
      <w:pPr>
        <w:ind w:left="3021" w:hanging="360"/>
      </w:pPr>
    </w:lvl>
    <w:lvl w:ilvl="4" w:tplc="10090019" w:tentative="1">
      <w:start w:val="1"/>
      <w:numFmt w:val="lowerLetter"/>
      <w:lvlText w:val="%5."/>
      <w:lvlJc w:val="left"/>
      <w:pPr>
        <w:ind w:left="3741" w:hanging="360"/>
      </w:pPr>
    </w:lvl>
    <w:lvl w:ilvl="5" w:tplc="1009001B" w:tentative="1">
      <w:start w:val="1"/>
      <w:numFmt w:val="lowerRoman"/>
      <w:lvlText w:val="%6."/>
      <w:lvlJc w:val="right"/>
      <w:pPr>
        <w:ind w:left="4461" w:hanging="180"/>
      </w:pPr>
    </w:lvl>
    <w:lvl w:ilvl="6" w:tplc="1009000F" w:tentative="1">
      <w:start w:val="1"/>
      <w:numFmt w:val="decimal"/>
      <w:lvlText w:val="%7."/>
      <w:lvlJc w:val="left"/>
      <w:pPr>
        <w:ind w:left="5181" w:hanging="360"/>
      </w:pPr>
    </w:lvl>
    <w:lvl w:ilvl="7" w:tplc="10090019" w:tentative="1">
      <w:start w:val="1"/>
      <w:numFmt w:val="lowerLetter"/>
      <w:lvlText w:val="%8."/>
      <w:lvlJc w:val="left"/>
      <w:pPr>
        <w:ind w:left="5901" w:hanging="360"/>
      </w:pPr>
    </w:lvl>
    <w:lvl w:ilvl="8" w:tplc="10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3" w15:restartNumberingAfterBreak="0">
    <w:nsid w:val="55BD7EF4"/>
    <w:multiLevelType w:val="hybridMultilevel"/>
    <w:tmpl w:val="729E781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845B2"/>
    <w:multiLevelType w:val="hybridMultilevel"/>
    <w:tmpl w:val="69DA5D14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C3EF3"/>
    <w:multiLevelType w:val="hybridMultilevel"/>
    <w:tmpl w:val="68469BEC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43FC9"/>
    <w:multiLevelType w:val="hybridMultilevel"/>
    <w:tmpl w:val="FCB08DA6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0F">
      <w:start w:val="1"/>
      <w:numFmt w:val="decimal"/>
      <w:lvlText w:val="%2."/>
      <w:lvlJc w:val="left"/>
      <w:pPr>
        <w:ind w:left="709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083A89"/>
    <w:multiLevelType w:val="singleLevel"/>
    <w:tmpl w:val="1598ABB4"/>
    <w:lvl w:ilvl="0">
      <w:start w:val="1"/>
      <w:numFmt w:val="decimal"/>
      <w:pStyle w:val="Noparagraphe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color w:val="auto"/>
      </w:rPr>
    </w:lvl>
  </w:abstractNum>
  <w:num w:numId="1" w16cid:durableId="126513931">
    <w:abstractNumId w:val="7"/>
  </w:num>
  <w:num w:numId="2" w16cid:durableId="1286622061">
    <w:abstractNumId w:val="7"/>
  </w:num>
  <w:num w:numId="3" w16cid:durableId="2035884299">
    <w:abstractNumId w:val="7"/>
  </w:num>
  <w:num w:numId="4" w16cid:durableId="1144156291">
    <w:abstractNumId w:val="7"/>
  </w:num>
  <w:num w:numId="5" w16cid:durableId="67311408">
    <w:abstractNumId w:val="0"/>
  </w:num>
  <w:num w:numId="6" w16cid:durableId="1842046645">
    <w:abstractNumId w:val="3"/>
  </w:num>
  <w:num w:numId="7" w16cid:durableId="74983432">
    <w:abstractNumId w:val="2"/>
  </w:num>
  <w:num w:numId="8" w16cid:durableId="653294903">
    <w:abstractNumId w:val="6"/>
  </w:num>
  <w:num w:numId="9" w16cid:durableId="534003251">
    <w:abstractNumId w:val="1"/>
  </w:num>
  <w:num w:numId="10" w16cid:durableId="1422213143">
    <w:abstractNumId w:val="5"/>
  </w:num>
  <w:num w:numId="11" w16cid:durableId="1888836897">
    <w:abstractNumId w:val="4"/>
  </w:num>
  <w:num w:numId="12" w16cid:durableId="4928364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543"/>
    <w:rsid w:val="0000557F"/>
    <w:rsid w:val="0000711E"/>
    <w:rsid w:val="000071E9"/>
    <w:rsid w:val="000139BC"/>
    <w:rsid w:val="000146F2"/>
    <w:rsid w:val="0001554C"/>
    <w:rsid w:val="0001619B"/>
    <w:rsid w:val="0001634B"/>
    <w:rsid w:val="0002060D"/>
    <w:rsid w:val="000212E9"/>
    <w:rsid w:val="000223A7"/>
    <w:rsid w:val="000247A8"/>
    <w:rsid w:val="00027CDB"/>
    <w:rsid w:val="000312EA"/>
    <w:rsid w:val="00031B97"/>
    <w:rsid w:val="000336A0"/>
    <w:rsid w:val="00037275"/>
    <w:rsid w:val="0004000F"/>
    <w:rsid w:val="000417F1"/>
    <w:rsid w:val="0004204F"/>
    <w:rsid w:val="00054B07"/>
    <w:rsid w:val="00055793"/>
    <w:rsid w:val="00056478"/>
    <w:rsid w:val="00067160"/>
    <w:rsid w:val="00071132"/>
    <w:rsid w:val="00071A05"/>
    <w:rsid w:val="00075458"/>
    <w:rsid w:val="0007574C"/>
    <w:rsid w:val="00081618"/>
    <w:rsid w:val="000851AA"/>
    <w:rsid w:val="00085BC8"/>
    <w:rsid w:val="00086A50"/>
    <w:rsid w:val="00090F46"/>
    <w:rsid w:val="000956B5"/>
    <w:rsid w:val="000974C8"/>
    <w:rsid w:val="000A05E8"/>
    <w:rsid w:val="000A0730"/>
    <w:rsid w:val="000A32E9"/>
    <w:rsid w:val="000A4A28"/>
    <w:rsid w:val="000A4F48"/>
    <w:rsid w:val="000A611C"/>
    <w:rsid w:val="000B0C0E"/>
    <w:rsid w:val="000B477E"/>
    <w:rsid w:val="000C0787"/>
    <w:rsid w:val="000C7E0A"/>
    <w:rsid w:val="000D000E"/>
    <w:rsid w:val="000D1A84"/>
    <w:rsid w:val="000D23CD"/>
    <w:rsid w:val="000D38A2"/>
    <w:rsid w:val="000D39C9"/>
    <w:rsid w:val="000D3BA9"/>
    <w:rsid w:val="000D47AB"/>
    <w:rsid w:val="000E05A1"/>
    <w:rsid w:val="000E1D55"/>
    <w:rsid w:val="000E2972"/>
    <w:rsid w:val="000E3026"/>
    <w:rsid w:val="000F543F"/>
    <w:rsid w:val="00105E83"/>
    <w:rsid w:val="00112B89"/>
    <w:rsid w:val="001143D4"/>
    <w:rsid w:val="001153D9"/>
    <w:rsid w:val="00116EA3"/>
    <w:rsid w:val="00117A46"/>
    <w:rsid w:val="001235C5"/>
    <w:rsid w:val="00130316"/>
    <w:rsid w:val="001333F9"/>
    <w:rsid w:val="00134C11"/>
    <w:rsid w:val="00134C17"/>
    <w:rsid w:val="00137C04"/>
    <w:rsid w:val="001461B4"/>
    <w:rsid w:val="00147957"/>
    <w:rsid w:val="00154772"/>
    <w:rsid w:val="001634BB"/>
    <w:rsid w:val="001812CB"/>
    <w:rsid w:val="00185660"/>
    <w:rsid w:val="001859C1"/>
    <w:rsid w:val="00194D1F"/>
    <w:rsid w:val="00197C59"/>
    <w:rsid w:val="001A7C1A"/>
    <w:rsid w:val="001B3047"/>
    <w:rsid w:val="001B7023"/>
    <w:rsid w:val="001B71B9"/>
    <w:rsid w:val="001C2D92"/>
    <w:rsid w:val="001C3AB5"/>
    <w:rsid w:val="001C55B2"/>
    <w:rsid w:val="001C57D7"/>
    <w:rsid w:val="001C676B"/>
    <w:rsid w:val="001C7F36"/>
    <w:rsid w:val="001D04F8"/>
    <w:rsid w:val="001D4616"/>
    <w:rsid w:val="001D52AD"/>
    <w:rsid w:val="001E4985"/>
    <w:rsid w:val="001E7488"/>
    <w:rsid w:val="001F3E16"/>
    <w:rsid w:val="001F64D8"/>
    <w:rsid w:val="00204559"/>
    <w:rsid w:val="002061B9"/>
    <w:rsid w:val="00213652"/>
    <w:rsid w:val="00213C14"/>
    <w:rsid w:val="00215A6D"/>
    <w:rsid w:val="002201FB"/>
    <w:rsid w:val="00220878"/>
    <w:rsid w:val="00220A08"/>
    <w:rsid w:val="00225FCC"/>
    <w:rsid w:val="00236FE9"/>
    <w:rsid w:val="00240517"/>
    <w:rsid w:val="00240DA3"/>
    <w:rsid w:val="00243DBC"/>
    <w:rsid w:val="00246AF4"/>
    <w:rsid w:val="00252DAE"/>
    <w:rsid w:val="0027428E"/>
    <w:rsid w:val="00284224"/>
    <w:rsid w:val="00287915"/>
    <w:rsid w:val="00290AB1"/>
    <w:rsid w:val="00297855"/>
    <w:rsid w:val="002A076E"/>
    <w:rsid w:val="002A2E0A"/>
    <w:rsid w:val="002A498A"/>
    <w:rsid w:val="002A548B"/>
    <w:rsid w:val="002A645B"/>
    <w:rsid w:val="002A6EC8"/>
    <w:rsid w:val="002B19AE"/>
    <w:rsid w:val="002C0790"/>
    <w:rsid w:val="002C0EB2"/>
    <w:rsid w:val="002C1F5F"/>
    <w:rsid w:val="002C20E4"/>
    <w:rsid w:val="002C7EFE"/>
    <w:rsid w:val="002D0EE1"/>
    <w:rsid w:val="002D1C41"/>
    <w:rsid w:val="002D5D7E"/>
    <w:rsid w:val="002D7A92"/>
    <w:rsid w:val="002E2802"/>
    <w:rsid w:val="002E5F4A"/>
    <w:rsid w:val="002F030F"/>
    <w:rsid w:val="002F19B2"/>
    <w:rsid w:val="002F1AAD"/>
    <w:rsid w:val="002F2A61"/>
    <w:rsid w:val="002F3003"/>
    <w:rsid w:val="002F3262"/>
    <w:rsid w:val="002F3691"/>
    <w:rsid w:val="002F3E8A"/>
    <w:rsid w:val="003028D6"/>
    <w:rsid w:val="00314611"/>
    <w:rsid w:val="00321100"/>
    <w:rsid w:val="003235C0"/>
    <w:rsid w:val="00324198"/>
    <w:rsid w:val="003255D3"/>
    <w:rsid w:val="00325623"/>
    <w:rsid w:val="00330404"/>
    <w:rsid w:val="003310F3"/>
    <w:rsid w:val="003323AA"/>
    <w:rsid w:val="0033306B"/>
    <w:rsid w:val="00342985"/>
    <w:rsid w:val="00351C0C"/>
    <w:rsid w:val="00352733"/>
    <w:rsid w:val="00356C20"/>
    <w:rsid w:val="00363E2B"/>
    <w:rsid w:val="00366848"/>
    <w:rsid w:val="003668F2"/>
    <w:rsid w:val="003670EF"/>
    <w:rsid w:val="0037258F"/>
    <w:rsid w:val="00373483"/>
    <w:rsid w:val="00380CA6"/>
    <w:rsid w:val="003814B4"/>
    <w:rsid w:val="003826E1"/>
    <w:rsid w:val="0038707A"/>
    <w:rsid w:val="00390736"/>
    <w:rsid w:val="0039091D"/>
    <w:rsid w:val="00391AD4"/>
    <w:rsid w:val="00391FA6"/>
    <w:rsid w:val="00397776"/>
    <w:rsid w:val="003A6D9F"/>
    <w:rsid w:val="003B03F3"/>
    <w:rsid w:val="003B0A32"/>
    <w:rsid w:val="003B3DE4"/>
    <w:rsid w:val="003B5FE1"/>
    <w:rsid w:val="003C6641"/>
    <w:rsid w:val="003D0D4D"/>
    <w:rsid w:val="003D35E0"/>
    <w:rsid w:val="003D6E84"/>
    <w:rsid w:val="003E336E"/>
    <w:rsid w:val="003E5B4F"/>
    <w:rsid w:val="003E7ABA"/>
    <w:rsid w:val="004038E4"/>
    <w:rsid w:val="00404095"/>
    <w:rsid w:val="00406CC6"/>
    <w:rsid w:val="00407951"/>
    <w:rsid w:val="00407F59"/>
    <w:rsid w:val="004109F6"/>
    <w:rsid w:val="00410B6D"/>
    <w:rsid w:val="00411CC6"/>
    <w:rsid w:val="0041340C"/>
    <w:rsid w:val="00420043"/>
    <w:rsid w:val="00421A0D"/>
    <w:rsid w:val="00424C2D"/>
    <w:rsid w:val="0042541F"/>
    <w:rsid w:val="00426ADE"/>
    <w:rsid w:val="00427E68"/>
    <w:rsid w:val="004302D4"/>
    <w:rsid w:val="0043250E"/>
    <w:rsid w:val="0044305B"/>
    <w:rsid w:val="0044584B"/>
    <w:rsid w:val="00445CEB"/>
    <w:rsid w:val="0044642E"/>
    <w:rsid w:val="00451B87"/>
    <w:rsid w:val="00451FBD"/>
    <w:rsid w:val="00453486"/>
    <w:rsid w:val="004555E9"/>
    <w:rsid w:val="00460FEC"/>
    <w:rsid w:val="0046378A"/>
    <w:rsid w:val="004672BC"/>
    <w:rsid w:val="00473543"/>
    <w:rsid w:val="0047677F"/>
    <w:rsid w:val="00476D9B"/>
    <w:rsid w:val="004836EF"/>
    <w:rsid w:val="004844A2"/>
    <w:rsid w:val="00490588"/>
    <w:rsid w:val="00492E41"/>
    <w:rsid w:val="004A2747"/>
    <w:rsid w:val="004A2DF4"/>
    <w:rsid w:val="004A4C93"/>
    <w:rsid w:val="004B19DA"/>
    <w:rsid w:val="004B4775"/>
    <w:rsid w:val="004B5C72"/>
    <w:rsid w:val="004B6C0C"/>
    <w:rsid w:val="004B7347"/>
    <w:rsid w:val="004C2D4E"/>
    <w:rsid w:val="004D09D9"/>
    <w:rsid w:val="004D2C89"/>
    <w:rsid w:val="004D4044"/>
    <w:rsid w:val="004E084C"/>
    <w:rsid w:val="004E0F7F"/>
    <w:rsid w:val="004E6DD2"/>
    <w:rsid w:val="004F36DE"/>
    <w:rsid w:val="004F4A0E"/>
    <w:rsid w:val="004F5F4A"/>
    <w:rsid w:val="00506CEB"/>
    <w:rsid w:val="00511291"/>
    <w:rsid w:val="00511D6A"/>
    <w:rsid w:val="005133CD"/>
    <w:rsid w:val="00514B64"/>
    <w:rsid w:val="00524FFD"/>
    <w:rsid w:val="00526FBF"/>
    <w:rsid w:val="005324DB"/>
    <w:rsid w:val="00532760"/>
    <w:rsid w:val="005335F4"/>
    <w:rsid w:val="00536942"/>
    <w:rsid w:val="00537A30"/>
    <w:rsid w:val="00537A62"/>
    <w:rsid w:val="005421C0"/>
    <w:rsid w:val="00552B7A"/>
    <w:rsid w:val="005533DF"/>
    <w:rsid w:val="00570654"/>
    <w:rsid w:val="00571A21"/>
    <w:rsid w:val="00584128"/>
    <w:rsid w:val="00587B2D"/>
    <w:rsid w:val="00594A3A"/>
    <w:rsid w:val="005A245D"/>
    <w:rsid w:val="005B05BF"/>
    <w:rsid w:val="005B3948"/>
    <w:rsid w:val="005B4EB0"/>
    <w:rsid w:val="005B5CBB"/>
    <w:rsid w:val="005C4751"/>
    <w:rsid w:val="005C659A"/>
    <w:rsid w:val="005C71FF"/>
    <w:rsid w:val="005D054A"/>
    <w:rsid w:val="005D2046"/>
    <w:rsid w:val="005D6D02"/>
    <w:rsid w:val="005D7DA1"/>
    <w:rsid w:val="005E042A"/>
    <w:rsid w:val="005E1D08"/>
    <w:rsid w:val="005E2DE4"/>
    <w:rsid w:val="005F04BF"/>
    <w:rsid w:val="005F116A"/>
    <w:rsid w:val="005F3A64"/>
    <w:rsid w:val="005F6CED"/>
    <w:rsid w:val="00600C17"/>
    <w:rsid w:val="0060101A"/>
    <w:rsid w:val="0060336C"/>
    <w:rsid w:val="006119BF"/>
    <w:rsid w:val="006164AE"/>
    <w:rsid w:val="006212A2"/>
    <w:rsid w:val="00623544"/>
    <w:rsid w:val="00634204"/>
    <w:rsid w:val="00640B7F"/>
    <w:rsid w:val="006601AD"/>
    <w:rsid w:val="0067463E"/>
    <w:rsid w:val="00676232"/>
    <w:rsid w:val="0068213B"/>
    <w:rsid w:val="00685771"/>
    <w:rsid w:val="00691F8E"/>
    <w:rsid w:val="006967EF"/>
    <w:rsid w:val="006A3584"/>
    <w:rsid w:val="006A4F2C"/>
    <w:rsid w:val="006A4F62"/>
    <w:rsid w:val="006C2280"/>
    <w:rsid w:val="006C70C4"/>
    <w:rsid w:val="006D109B"/>
    <w:rsid w:val="006D1D79"/>
    <w:rsid w:val="006D3CF0"/>
    <w:rsid w:val="006D4DF8"/>
    <w:rsid w:val="006D67B5"/>
    <w:rsid w:val="006D68C7"/>
    <w:rsid w:val="006D7E33"/>
    <w:rsid w:val="006E21CD"/>
    <w:rsid w:val="006F309A"/>
    <w:rsid w:val="00703297"/>
    <w:rsid w:val="007103D5"/>
    <w:rsid w:val="0071659F"/>
    <w:rsid w:val="00716CE6"/>
    <w:rsid w:val="00725A0C"/>
    <w:rsid w:val="00734D6C"/>
    <w:rsid w:val="007361D1"/>
    <w:rsid w:val="007407DE"/>
    <w:rsid w:val="00743364"/>
    <w:rsid w:val="00753265"/>
    <w:rsid w:val="007533BD"/>
    <w:rsid w:val="00764EC3"/>
    <w:rsid w:val="0076795B"/>
    <w:rsid w:val="00776F7C"/>
    <w:rsid w:val="00783C8F"/>
    <w:rsid w:val="00792785"/>
    <w:rsid w:val="007A0B1F"/>
    <w:rsid w:val="007A1887"/>
    <w:rsid w:val="007A203A"/>
    <w:rsid w:val="007A5555"/>
    <w:rsid w:val="007A6235"/>
    <w:rsid w:val="007B3684"/>
    <w:rsid w:val="007B3AEF"/>
    <w:rsid w:val="007B4CCE"/>
    <w:rsid w:val="007B64A4"/>
    <w:rsid w:val="007B7EA0"/>
    <w:rsid w:val="007C0FA1"/>
    <w:rsid w:val="007D0873"/>
    <w:rsid w:val="007D109E"/>
    <w:rsid w:val="007D1682"/>
    <w:rsid w:val="007E0FA0"/>
    <w:rsid w:val="007F1657"/>
    <w:rsid w:val="007F36AF"/>
    <w:rsid w:val="007F3A51"/>
    <w:rsid w:val="00801AC8"/>
    <w:rsid w:val="00810F11"/>
    <w:rsid w:val="00823680"/>
    <w:rsid w:val="008273F7"/>
    <w:rsid w:val="00832AD2"/>
    <w:rsid w:val="00833214"/>
    <w:rsid w:val="00835F5E"/>
    <w:rsid w:val="00846164"/>
    <w:rsid w:val="00853B48"/>
    <w:rsid w:val="008544D6"/>
    <w:rsid w:val="00857199"/>
    <w:rsid w:val="008650D6"/>
    <w:rsid w:val="00866444"/>
    <w:rsid w:val="008820A2"/>
    <w:rsid w:val="008823F0"/>
    <w:rsid w:val="00886091"/>
    <w:rsid w:val="00886159"/>
    <w:rsid w:val="00887073"/>
    <w:rsid w:val="008945E8"/>
    <w:rsid w:val="00895AFB"/>
    <w:rsid w:val="00895F97"/>
    <w:rsid w:val="008A5FD3"/>
    <w:rsid w:val="008A60EA"/>
    <w:rsid w:val="008B2543"/>
    <w:rsid w:val="008B25ED"/>
    <w:rsid w:val="008D48B8"/>
    <w:rsid w:val="008D4924"/>
    <w:rsid w:val="008D7C50"/>
    <w:rsid w:val="008E04AF"/>
    <w:rsid w:val="008F0617"/>
    <w:rsid w:val="008F37E9"/>
    <w:rsid w:val="00901A21"/>
    <w:rsid w:val="009026EA"/>
    <w:rsid w:val="00902B42"/>
    <w:rsid w:val="00903F9C"/>
    <w:rsid w:val="009079F7"/>
    <w:rsid w:val="00915087"/>
    <w:rsid w:val="00915E83"/>
    <w:rsid w:val="0091679F"/>
    <w:rsid w:val="00917682"/>
    <w:rsid w:val="00917F4C"/>
    <w:rsid w:val="00921FFB"/>
    <w:rsid w:val="00923386"/>
    <w:rsid w:val="00923A4B"/>
    <w:rsid w:val="0092519B"/>
    <w:rsid w:val="00925328"/>
    <w:rsid w:val="00930651"/>
    <w:rsid w:val="00930FF3"/>
    <w:rsid w:val="00931FE6"/>
    <w:rsid w:val="0093348E"/>
    <w:rsid w:val="009335F2"/>
    <w:rsid w:val="00934149"/>
    <w:rsid w:val="00942557"/>
    <w:rsid w:val="00944E60"/>
    <w:rsid w:val="00945547"/>
    <w:rsid w:val="00946513"/>
    <w:rsid w:val="00950363"/>
    <w:rsid w:val="00951133"/>
    <w:rsid w:val="009551FA"/>
    <w:rsid w:val="00955F6C"/>
    <w:rsid w:val="00961E32"/>
    <w:rsid w:val="009714FC"/>
    <w:rsid w:val="0097360B"/>
    <w:rsid w:val="00973739"/>
    <w:rsid w:val="009758B1"/>
    <w:rsid w:val="0098152C"/>
    <w:rsid w:val="00984D13"/>
    <w:rsid w:val="0099044C"/>
    <w:rsid w:val="00993EFD"/>
    <w:rsid w:val="00996E59"/>
    <w:rsid w:val="00997613"/>
    <w:rsid w:val="009A0B10"/>
    <w:rsid w:val="009A1716"/>
    <w:rsid w:val="009A3BEF"/>
    <w:rsid w:val="009A4CF7"/>
    <w:rsid w:val="009A5EBA"/>
    <w:rsid w:val="009B062A"/>
    <w:rsid w:val="009B242A"/>
    <w:rsid w:val="009B2CAA"/>
    <w:rsid w:val="009C14EA"/>
    <w:rsid w:val="009C74E4"/>
    <w:rsid w:val="009D29E9"/>
    <w:rsid w:val="009D7368"/>
    <w:rsid w:val="009E0734"/>
    <w:rsid w:val="009E367F"/>
    <w:rsid w:val="009E4533"/>
    <w:rsid w:val="009E646D"/>
    <w:rsid w:val="009E6B7B"/>
    <w:rsid w:val="009E6E6F"/>
    <w:rsid w:val="009F4568"/>
    <w:rsid w:val="00A01214"/>
    <w:rsid w:val="00A03783"/>
    <w:rsid w:val="00A06BA1"/>
    <w:rsid w:val="00A13A0D"/>
    <w:rsid w:val="00A14B72"/>
    <w:rsid w:val="00A22FDC"/>
    <w:rsid w:val="00A26580"/>
    <w:rsid w:val="00A52E6C"/>
    <w:rsid w:val="00A55687"/>
    <w:rsid w:val="00A56112"/>
    <w:rsid w:val="00A5634C"/>
    <w:rsid w:val="00A57C24"/>
    <w:rsid w:val="00A64690"/>
    <w:rsid w:val="00A64DBF"/>
    <w:rsid w:val="00A6696F"/>
    <w:rsid w:val="00A67687"/>
    <w:rsid w:val="00A75303"/>
    <w:rsid w:val="00A77950"/>
    <w:rsid w:val="00A8159B"/>
    <w:rsid w:val="00A83FBE"/>
    <w:rsid w:val="00A94A1B"/>
    <w:rsid w:val="00AA4628"/>
    <w:rsid w:val="00AB08F8"/>
    <w:rsid w:val="00AB19DE"/>
    <w:rsid w:val="00AB5326"/>
    <w:rsid w:val="00AC1748"/>
    <w:rsid w:val="00AC556A"/>
    <w:rsid w:val="00AC6263"/>
    <w:rsid w:val="00AC6350"/>
    <w:rsid w:val="00AD2963"/>
    <w:rsid w:val="00AD606E"/>
    <w:rsid w:val="00AD6F8A"/>
    <w:rsid w:val="00AD6FCD"/>
    <w:rsid w:val="00AE27B8"/>
    <w:rsid w:val="00AE6F23"/>
    <w:rsid w:val="00AF00EE"/>
    <w:rsid w:val="00AF5A04"/>
    <w:rsid w:val="00AF69D3"/>
    <w:rsid w:val="00AF773E"/>
    <w:rsid w:val="00B000AC"/>
    <w:rsid w:val="00B013F6"/>
    <w:rsid w:val="00B165A0"/>
    <w:rsid w:val="00B167BC"/>
    <w:rsid w:val="00B214F0"/>
    <w:rsid w:val="00B22D1D"/>
    <w:rsid w:val="00B23AA7"/>
    <w:rsid w:val="00B31BC9"/>
    <w:rsid w:val="00B32977"/>
    <w:rsid w:val="00B35817"/>
    <w:rsid w:val="00B372CD"/>
    <w:rsid w:val="00B42117"/>
    <w:rsid w:val="00B46601"/>
    <w:rsid w:val="00B51224"/>
    <w:rsid w:val="00B56205"/>
    <w:rsid w:val="00B602CA"/>
    <w:rsid w:val="00B6191B"/>
    <w:rsid w:val="00B62A18"/>
    <w:rsid w:val="00B630E5"/>
    <w:rsid w:val="00B66760"/>
    <w:rsid w:val="00B67C51"/>
    <w:rsid w:val="00B67CEA"/>
    <w:rsid w:val="00B7107B"/>
    <w:rsid w:val="00B72317"/>
    <w:rsid w:val="00B723BB"/>
    <w:rsid w:val="00B753BD"/>
    <w:rsid w:val="00B75591"/>
    <w:rsid w:val="00B80D54"/>
    <w:rsid w:val="00B84AC8"/>
    <w:rsid w:val="00B852BA"/>
    <w:rsid w:val="00B87A11"/>
    <w:rsid w:val="00B93C52"/>
    <w:rsid w:val="00B94C42"/>
    <w:rsid w:val="00B9628F"/>
    <w:rsid w:val="00B97980"/>
    <w:rsid w:val="00BA257C"/>
    <w:rsid w:val="00BA625F"/>
    <w:rsid w:val="00BA662E"/>
    <w:rsid w:val="00BC2BEB"/>
    <w:rsid w:val="00BC55CD"/>
    <w:rsid w:val="00BD19CD"/>
    <w:rsid w:val="00BD391B"/>
    <w:rsid w:val="00BE0913"/>
    <w:rsid w:val="00BF3D6B"/>
    <w:rsid w:val="00BF6EBB"/>
    <w:rsid w:val="00C073AD"/>
    <w:rsid w:val="00C14828"/>
    <w:rsid w:val="00C16400"/>
    <w:rsid w:val="00C2122E"/>
    <w:rsid w:val="00C26190"/>
    <w:rsid w:val="00C30529"/>
    <w:rsid w:val="00C326A4"/>
    <w:rsid w:val="00C37EC7"/>
    <w:rsid w:val="00C43D54"/>
    <w:rsid w:val="00C520F0"/>
    <w:rsid w:val="00C61A2D"/>
    <w:rsid w:val="00C62A56"/>
    <w:rsid w:val="00C62FBC"/>
    <w:rsid w:val="00C65210"/>
    <w:rsid w:val="00C67DF7"/>
    <w:rsid w:val="00C71B8B"/>
    <w:rsid w:val="00C71D58"/>
    <w:rsid w:val="00C72E88"/>
    <w:rsid w:val="00C82B7A"/>
    <w:rsid w:val="00C86B08"/>
    <w:rsid w:val="00C87F57"/>
    <w:rsid w:val="00C97BCB"/>
    <w:rsid w:val="00CA09B1"/>
    <w:rsid w:val="00CA2514"/>
    <w:rsid w:val="00CA4DE0"/>
    <w:rsid w:val="00CA6D47"/>
    <w:rsid w:val="00CA7E8E"/>
    <w:rsid w:val="00CB741E"/>
    <w:rsid w:val="00CB78A9"/>
    <w:rsid w:val="00CC1AEA"/>
    <w:rsid w:val="00CC263A"/>
    <w:rsid w:val="00CC39D5"/>
    <w:rsid w:val="00CD02E2"/>
    <w:rsid w:val="00CD0CD0"/>
    <w:rsid w:val="00CD1FE2"/>
    <w:rsid w:val="00CD249B"/>
    <w:rsid w:val="00CD3A09"/>
    <w:rsid w:val="00CD4272"/>
    <w:rsid w:val="00CE2BB3"/>
    <w:rsid w:val="00CF1646"/>
    <w:rsid w:val="00CF1888"/>
    <w:rsid w:val="00CF1F05"/>
    <w:rsid w:val="00CF6B49"/>
    <w:rsid w:val="00D13B53"/>
    <w:rsid w:val="00D158CB"/>
    <w:rsid w:val="00D4086A"/>
    <w:rsid w:val="00D47A24"/>
    <w:rsid w:val="00D47A42"/>
    <w:rsid w:val="00D50BF4"/>
    <w:rsid w:val="00D55246"/>
    <w:rsid w:val="00D56DE9"/>
    <w:rsid w:val="00D64914"/>
    <w:rsid w:val="00D66DCF"/>
    <w:rsid w:val="00D71E49"/>
    <w:rsid w:val="00D733D0"/>
    <w:rsid w:val="00D75D3D"/>
    <w:rsid w:val="00D81F2C"/>
    <w:rsid w:val="00D84413"/>
    <w:rsid w:val="00D85371"/>
    <w:rsid w:val="00D93814"/>
    <w:rsid w:val="00DA2C8D"/>
    <w:rsid w:val="00DA2ECC"/>
    <w:rsid w:val="00DA7E1F"/>
    <w:rsid w:val="00DB1EB2"/>
    <w:rsid w:val="00DB63DA"/>
    <w:rsid w:val="00DB7296"/>
    <w:rsid w:val="00DB7D75"/>
    <w:rsid w:val="00DC0295"/>
    <w:rsid w:val="00DC3779"/>
    <w:rsid w:val="00DC5EB0"/>
    <w:rsid w:val="00DC79E0"/>
    <w:rsid w:val="00DD1401"/>
    <w:rsid w:val="00DD5119"/>
    <w:rsid w:val="00DE2C4D"/>
    <w:rsid w:val="00DE3521"/>
    <w:rsid w:val="00DE501B"/>
    <w:rsid w:val="00DE55FD"/>
    <w:rsid w:val="00DF47E7"/>
    <w:rsid w:val="00DF53B0"/>
    <w:rsid w:val="00E02EF3"/>
    <w:rsid w:val="00E0563B"/>
    <w:rsid w:val="00E141ED"/>
    <w:rsid w:val="00E16D84"/>
    <w:rsid w:val="00E21CE1"/>
    <w:rsid w:val="00E226DB"/>
    <w:rsid w:val="00E240C5"/>
    <w:rsid w:val="00E24AF3"/>
    <w:rsid w:val="00E37979"/>
    <w:rsid w:val="00E405CE"/>
    <w:rsid w:val="00E51403"/>
    <w:rsid w:val="00E577EE"/>
    <w:rsid w:val="00E717E0"/>
    <w:rsid w:val="00E7368E"/>
    <w:rsid w:val="00E74105"/>
    <w:rsid w:val="00E7622A"/>
    <w:rsid w:val="00E822F8"/>
    <w:rsid w:val="00E82AFC"/>
    <w:rsid w:val="00E86E46"/>
    <w:rsid w:val="00E906D2"/>
    <w:rsid w:val="00E9091B"/>
    <w:rsid w:val="00E9251C"/>
    <w:rsid w:val="00E930E6"/>
    <w:rsid w:val="00EA4B75"/>
    <w:rsid w:val="00EA76F2"/>
    <w:rsid w:val="00EB0963"/>
    <w:rsid w:val="00EB238B"/>
    <w:rsid w:val="00EB2DE9"/>
    <w:rsid w:val="00EB3F06"/>
    <w:rsid w:val="00EB780B"/>
    <w:rsid w:val="00EB7FCE"/>
    <w:rsid w:val="00EC54E4"/>
    <w:rsid w:val="00EC62E4"/>
    <w:rsid w:val="00EC76FF"/>
    <w:rsid w:val="00ED50D6"/>
    <w:rsid w:val="00EE2F1E"/>
    <w:rsid w:val="00EE546E"/>
    <w:rsid w:val="00EE5FD4"/>
    <w:rsid w:val="00EE68A3"/>
    <w:rsid w:val="00EF08BE"/>
    <w:rsid w:val="00EF670A"/>
    <w:rsid w:val="00F0496C"/>
    <w:rsid w:val="00F07DD4"/>
    <w:rsid w:val="00F243AF"/>
    <w:rsid w:val="00F25E19"/>
    <w:rsid w:val="00F30FA4"/>
    <w:rsid w:val="00F3639B"/>
    <w:rsid w:val="00F4004E"/>
    <w:rsid w:val="00F46467"/>
    <w:rsid w:val="00F55492"/>
    <w:rsid w:val="00F55B04"/>
    <w:rsid w:val="00F61C40"/>
    <w:rsid w:val="00F64F93"/>
    <w:rsid w:val="00F73CDB"/>
    <w:rsid w:val="00F76A7D"/>
    <w:rsid w:val="00F8081A"/>
    <w:rsid w:val="00F92101"/>
    <w:rsid w:val="00F93A89"/>
    <w:rsid w:val="00FA1C87"/>
    <w:rsid w:val="00FA3334"/>
    <w:rsid w:val="00FA3485"/>
    <w:rsid w:val="00FA54AC"/>
    <w:rsid w:val="00FA6BC0"/>
    <w:rsid w:val="00FB04D2"/>
    <w:rsid w:val="00FB257A"/>
    <w:rsid w:val="00FB49B7"/>
    <w:rsid w:val="00FB57E2"/>
    <w:rsid w:val="00FC455A"/>
    <w:rsid w:val="00FC4E95"/>
    <w:rsid w:val="00FC6621"/>
    <w:rsid w:val="00FD0DF4"/>
    <w:rsid w:val="00FD58C9"/>
    <w:rsid w:val="00FD7168"/>
    <w:rsid w:val="00FD7885"/>
    <w:rsid w:val="00FE154E"/>
    <w:rsid w:val="00FE3508"/>
    <w:rsid w:val="00FE6CEA"/>
    <w:rsid w:val="00FF22E0"/>
    <w:rsid w:val="00FF466D"/>
    <w:rsid w:val="00FF5A32"/>
    <w:rsid w:val="00FF5AF6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DD55644"/>
  <w15:docId w15:val="{30D8AC8C-8206-48CA-90D3-698B0D9C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BB3"/>
    <w:rPr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84AC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A4D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9"/>
    <w:qFormat/>
    <w:rsid w:val="00CE2BB3"/>
    <w:pPr>
      <w:keepNext/>
      <w:jc w:val="center"/>
      <w:outlineLvl w:val="5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link w:val="Titre6"/>
    <w:uiPriority w:val="99"/>
    <w:rsid w:val="00CE2BB3"/>
    <w:rPr>
      <w:b/>
      <w:sz w:val="28"/>
      <w:lang w:val="fr-CA" w:eastAsia="fr-FR"/>
    </w:rPr>
  </w:style>
  <w:style w:type="paragraph" w:styleId="Corpsdetexte">
    <w:name w:val="Body Text"/>
    <w:basedOn w:val="Normal"/>
    <w:link w:val="CorpsdetexteCar"/>
    <w:rsid w:val="00CE2BB3"/>
    <w:rPr>
      <w:b/>
      <w:i/>
      <w:sz w:val="24"/>
    </w:rPr>
  </w:style>
  <w:style w:type="character" w:customStyle="1" w:styleId="CorpsdetexteCar">
    <w:name w:val="Corps de texte Car"/>
    <w:link w:val="Corpsdetexte"/>
    <w:uiPriority w:val="99"/>
    <w:rsid w:val="00CE2BB3"/>
    <w:rPr>
      <w:b/>
      <w:i/>
      <w:sz w:val="24"/>
      <w:lang w:val="fr-CA" w:eastAsia="fr-FR"/>
    </w:rPr>
  </w:style>
  <w:style w:type="paragraph" w:styleId="Corpsdetexte2">
    <w:name w:val="Body Text 2"/>
    <w:basedOn w:val="Normal"/>
    <w:link w:val="Corpsdetexte2Car"/>
    <w:rsid w:val="00CE2BB3"/>
    <w:rPr>
      <w:rFonts w:ascii="Arial" w:hAnsi="Arial"/>
      <w:sz w:val="28"/>
    </w:rPr>
  </w:style>
  <w:style w:type="character" w:customStyle="1" w:styleId="Corpsdetexte2Car">
    <w:name w:val="Corps de texte 2 Car"/>
    <w:link w:val="Corpsdetexte2"/>
    <w:uiPriority w:val="99"/>
    <w:rsid w:val="00CE2BB3"/>
    <w:rPr>
      <w:rFonts w:ascii="Arial" w:hAnsi="Arial"/>
      <w:sz w:val="28"/>
      <w:lang w:val="fr-CA" w:eastAsia="fr-FR"/>
    </w:rPr>
  </w:style>
  <w:style w:type="paragraph" w:styleId="En-tte">
    <w:name w:val="header"/>
    <w:basedOn w:val="Normal"/>
    <w:link w:val="En-tteCar"/>
    <w:uiPriority w:val="99"/>
    <w:rsid w:val="00CE2BB3"/>
    <w:pPr>
      <w:tabs>
        <w:tab w:val="center" w:pos="4320"/>
        <w:tab w:val="right" w:pos="8640"/>
      </w:tabs>
    </w:pPr>
  </w:style>
  <w:style w:type="character" w:customStyle="1" w:styleId="En-tteCar">
    <w:name w:val="En-tête Car"/>
    <w:link w:val="En-tte"/>
    <w:uiPriority w:val="99"/>
    <w:rsid w:val="00CE2BB3"/>
    <w:rPr>
      <w:lang w:val="fr-CA" w:eastAsia="fr-FR"/>
    </w:rPr>
  </w:style>
  <w:style w:type="paragraph" w:customStyle="1" w:styleId="Noparagraphe">
    <w:name w:val="Noparagraphe"/>
    <w:basedOn w:val="Corpsdetexte2"/>
    <w:rsid w:val="00CE2BB3"/>
    <w:pPr>
      <w:numPr>
        <w:numId w:val="1"/>
      </w:numPr>
    </w:pPr>
    <w:rPr>
      <w:sz w:val="24"/>
    </w:rPr>
  </w:style>
  <w:style w:type="paragraph" w:customStyle="1" w:styleId="plain">
    <w:name w:val="plain"/>
    <w:basedOn w:val="Normal"/>
    <w:uiPriority w:val="99"/>
    <w:rsid w:val="00CE2BB3"/>
    <w:pPr>
      <w:spacing w:before="100" w:beforeAutospacing="1" w:after="100" w:afterAutospacing="1"/>
    </w:pPr>
    <w:rPr>
      <w:rFonts w:ascii="Arial" w:eastAsia="Arial Unicode MS" w:hAnsi="Arial" w:cs="Arial"/>
      <w:color w:val="000000"/>
      <w:sz w:val="18"/>
      <w:szCs w:val="18"/>
      <w:lang w:val="fr-FR"/>
    </w:rPr>
  </w:style>
  <w:style w:type="table" w:styleId="Grilledutableau">
    <w:name w:val="Table Grid"/>
    <w:basedOn w:val="TableauNormal"/>
    <w:rsid w:val="00CE2BB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semiHidden/>
    <w:rsid w:val="00CE2BB3"/>
    <w:rPr>
      <w:rFonts w:ascii="Century Schoolbook" w:hAnsi="Century Schoolbook"/>
      <w:color w:val="0000FF"/>
      <w:sz w:val="24"/>
    </w:rPr>
  </w:style>
  <w:style w:type="character" w:customStyle="1" w:styleId="Titre1Car">
    <w:name w:val="Titre 1 Car"/>
    <w:link w:val="Titre1"/>
    <w:uiPriority w:val="9"/>
    <w:rsid w:val="00B84AC8"/>
    <w:rPr>
      <w:rFonts w:ascii="Cambria" w:eastAsia="Times New Roman" w:hAnsi="Cambria" w:cs="Times New Roman"/>
      <w:b/>
      <w:bCs/>
      <w:kern w:val="32"/>
      <w:sz w:val="32"/>
      <w:szCs w:val="32"/>
      <w:lang w:val="fr-CA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B25ED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8B25ED"/>
    <w:rPr>
      <w:rFonts w:ascii="Segoe UI" w:hAnsi="Segoe UI" w:cs="Segoe UI"/>
      <w:sz w:val="18"/>
      <w:szCs w:val="18"/>
      <w:lang w:val="fr-CA" w:eastAsia="fr-FR"/>
    </w:rPr>
  </w:style>
  <w:style w:type="paragraph" w:styleId="Pieddepage">
    <w:name w:val="footer"/>
    <w:basedOn w:val="Normal"/>
    <w:link w:val="PieddepageCar"/>
    <w:uiPriority w:val="99"/>
    <w:unhideWhenUsed/>
    <w:rsid w:val="009A0B10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link w:val="Pieddepage"/>
    <w:uiPriority w:val="99"/>
    <w:rsid w:val="009A0B10"/>
    <w:rPr>
      <w:lang w:val="fr-CA" w:eastAsia="fr-FR"/>
    </w:rPr>
  </w:style>
  <w:style w:type="character" w:customStyle="1" w:styleId="menulinkonlightgrey">
    <w:name w:val="menulinkonlightgrey"/>
    <w:rsid w:val="006212A2"/>
  </w:style>
  <w:style w:type="character" w:styleId="Accentuation">
    <w:name w:val="Emphasis"/>
    <w:qFormat/>
    <w:rsid w:val="00363E2B"/>
    <w:rPr>
      <w:i/>
      <w:iCs/>
    </w:rPr>
  </w:style>
  <w:style w:type="paragraph" w:customStyle="1" w:styleId="Rfrence">
    <w:name w:val="Référence"/>
    <w:basedOn w:val="Normal"/>
    <w:rsid w:val="00676232"/>
    <w:pPr>
      <w:spacing w:before="240" w:after="120"/>
      <w:ind w:left="907" w:right="864"/>
    </w:pPr>
    <w:rPr>
      <w:rFonts w:ascii="Arial" w:hAnsi="Arial" w:cs="Arial"/>
      <w:sz w:val="22"/>
    </w:rPr>
  </w:style>
  <w:style w:type="character" w:styleId="Hyperlien">
    <w:name w:val="Hyperlink"/>
    <w:basedOn w:val="Policepardfaut"/>
    <w:rsid w:val="00676232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CA4DE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fr-FR"/>
    </w:rPr>
  </w:style>
  <w:style w:type="paragraph" w:styleId="Paragraphedeliste">
    <w:name w:val="List Paragraph"/>
    <w:basedOn w:val="Normal"/>
    <w:uiPriority w:val="34"/>
    <w:qFormat/>
    <w:rsid w:val="00AB08F8"/>
    <w:pPr>
      <w:ind w:left="720"/>
    </w:pPr>
    <w:rPr>
      <w:lang w:val="en-US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8707A"/>
  </w:style>
  <w:style w:type="character" w:customStyle="1" w:styleId="CommentaireCar">
    <w:name w:val="Commentaire Car"/>
    <w:basedOn w:val="Policepardfaut"/>
    <w:link w:val="Commentaire"/>
    <w:uiPriority w:val="99"/>
    <w:semiHidden/>
    <w:rsid w:val="0038707A"/>
    <w:rPr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8707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8707A"/>
    <w:rPr>
      <w:b/>
      <w:bCs/>
      <w:lang w:eastAsia="fr-FR"/>
    </w:rPr>
  </w:style>
  <w:style w:type="paragraph" w:styleId="NormalWeb">
    <w:name w:val="Normal (Web)"/>
    <w:basedOn w:val="Normal"/>
    <w:unhideWhenUsed/>
    <w:rsid w:val="00420043"/>
    <w:pPr>
      <w:spacing w:before="100" w:beforeAutospacing="1" w:after="100" w:afterAutospacing="1"/>
    </w:pPr>
    <w:rPr>
      <w:rFonts w:eastAsiaTheme="minorEastAsia"/>
      <w:sz w:val="24"/>
      <w:szCs w:val="24"/>
      <w:lang w:eastAsia="fr-CA"/>
    </w:rPr>
  </w:style>
  <w:style w:type="character" w:customStyle="1" w:styleId="dataentrycontrol1">
    <w:name w:val="dataentrycontrol1"/>
    <w:basedOn w:val="Policepardfaut"/>
    <w:rsid w:val="00420043"/>
    <w:rPr>
      <w:rFonts w:ascii="Arial" w:hAnsi="Arial" w:cs="Arial" w:hint="default"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st1">
    <w:name w:val="st1"/>
    <w:basedOn w:val="Policepardfaut"/>
    <w:rsid w:val="00390736"/>
  </w:style>
  <w:style w:type="character" w:customStyle="1" w:styleId="xbe">
    <w:name w:val="_xbe"/>
    <w:basedOn w:val="Policepardfaut"/>
    <w:rsid w:val="007D0873"/>
  </w:style>
  <w:style w:type="character" w:customStyle="1" w:styleId="lrzxr">
    <w:name w:val="lrzxr"/>
    <w:basedOn w:val="Policepardfaut"/>
    <w:rsid w:val="00B87A11"/>
  </w:style>
  <w:style w:type="character" w:customStyle="1" w:styleId="fontstyle01">
    <w:name w:val="fontstyle01"/>
    <w:basedOn w:val="Policepardfaut"/>
    <w:rsid w:val="00FB49B7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Policepardfaut"/>
    <w:rsid w:val="00FB49B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Policepardfaut"/>
    <w:rsid w:val="00FB49B7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fung\AppData\Local\Microsoft\Windows\Temporary%20Internet%20Files\Content.MSO\60D3BF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LEX Document" ma:contentTypeID="0x01010016BC42CC3E36B949A57109B2CD763024006F1AF7E2F9E4B24290EDB8C3EF1BD454" ma:contentTypeVersion="10" ma:contentTypeDescription="" ma:contentTypeScope="" ma:versionID="7e5cb82649a22664b5c8326427e2613f">
  <xsd:schema xmlns:xsd="http://www.w3.org/2001/XMLSchema" xmlns:xs="http://www.w3.org/2001/XMLSchema" xmlns:p="http://schemas.microsoft.com/office/2006/metadata/properties" xmlns:ns2="b725f225-bea6-44e9-8570-dad8cce9101e" xmlns:ns4="http://schemas.microsoft.com/sharepoint/v4" targetNamespace="http://schemas.microsoft.com/office/2006/metadata/properties" ma:root="true" ma:fieldsID="068a93ed0019a8c5cea00fbf542633aa" ns2:_="" ns4:_="">
    <xsd:import namespace="b725f225-bea6-44e9-8570-dad8cce9101e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FileIdentifier" minOccurs="0"/>
                <xsd:element ref="ns2:GCDOCS_x0020_File_x0020_Number" minOccurs="0"/>
                <xsd:element ref="ns2:LEXCourtFileNumber" minOccurs="0"/>
                <xsd:element ref="ns2:Business_x0020_Unit" minOccurs="0"/>
                <xsd:element ref="ns2:Origin" minOccurs="0"/>
                <xsd:element ref="ns2:Category3" minOccurs="0"/>
                <xsd:element ref="ns2:Sent_x0020_To_x0020_Justipedia" minOccurs="0"/>
                <xsd:element ref="ns2:Notes1" minOccurs="0"/>
                <xsd:element ref="ns2:Exceptions" minOccurs="0"/>
                <xsd:element ref="ns2:LCMSURL" minOccurs="0"/>
                <xsd:element ref="ns2:Ready_x0020_for_x0020_Archiving" minOccurs="0"/>
                <xsd:element ref="ns2:MigrationNote" minOccurs="0"/>
                <xsd:element ref="ns2:SourceID" minOccurs="0"/>
                <xsd:element ref="ns2:Closed" minOccurs="0"/>
                <xsd:element ref="ns2:LEXFilename" minOccurs="0"/>
                <xsd:element ref="ns2:HasAttachments" minOccurs="0"/>
                <xsd:element ref="ns2:Folder" minOccurs="0"/>
                <xsd:element ref="ns2:JustipediaNotes" minOccurs="0"/>
                <xsd:element ref="ns2:Portfolio" minOccurs="0"/>
                <xsd:element ref="ns2:ocb9e50a2dbb4c02884e7fc13588e9d7" minOccurs="0"/>
                <xsd:element ref="ns2:o3c5bb5e6342430985bfa72fbf8830b6" minOccurs="0"/>
                <xsd:element ref="ns2:i93b4daf849840eeaef05c05bfeec49d" minOccurs="0"/>
                <xsd:element ref="ns2:TaxCatchAll" minOccurs="0"/>
                <xsd:element ref="ns2:i155234f7ce9406785afd802285f54b6" minOccurs="0"/>
                <xsd:element ref="ns2:TaxCatchAllLabel" minOccurs="0"/>
                <xsd:element ref="ns2:p98d4e7371714dd68ba8ead81c2f0b01" minOccurs="0"/>
                <xsd:element ref="ns2:ClosedDate" minOccurs="0"/>
                <xsd:element ref="ns2:nabe869b5d1e4e3da4a7c2ceffa4fc68" minOccurs="0"/>
                <xsd:element ref="ns2:TaxKeywordTaxHTField" minOccurs="0"/>
                <xsd:element ref="ns2:d9e43cfa77064552b7f2c08afa85b05f" minOccurs="0"/>
                <xsd:element ref="ns4:IconOverlay" minOccurs="0"/>
                <xsd:element ref="ns2:Locked" minOccurs="0"/>
                <xsd:element ref="ns2:Lock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5f225-bea6-44e9-8570-dad8cce9101e" elementFormDefault="qualified">
    <xsd:import namespace="http://schemas.microsoft.com/office/2006/documentManagement/types"/>
    <xsd:import namespace="http://schemas.microsoft.com/office/infopath/2007/PartnerControls"/>
    <xsd:element name="FileIdentifier" ma:index="1" nillable="true" ma:displayName="LEX File Number" ma:internalName="FileIdentifier">
      <xsd:simpleType>
        <xsd:restriction base="dms:Text">
          <xsd:maxLength value="255"/>
        </xsd:restriction>
      </xsd:simpleType>
    </xsd:element>
    <xsd:element name="GCDOCS_x0020_File_x0020_Number" ma:index="2" nillable="true" ma:displayName="GCDOCS File Number" ma:internalName="GCDOCS_x0020_File_x0020_Number">
      <xsd:simpleType>
        <xsd:restriction base="dms:Text">
          <xsd:maxLength value="255"/>
        </xsd:restriction>
      </xsd:simpleType>
    </xsd:element>
    <xsd:element name="LEXCourtFileNumber" ma:index="3" nillable="true" ma:displayName="Court File Number" ma:internalName="LEXCourtFileNumber">
      <xsd:simpleType>
        <xsd:restriction base="dms:Text">
          <xsd:maxLength value="255"/>
        </xsd:restriction>
      </xsd:simpleType>
    </xsd:element>
    <xsd:element name="Business_x0020_Unit" ma:index="6" nillable="true" ma:displayName="Business Unit" ma:internalName="Business_x0020_Unit">
      <xsd:simpleType>
        <xsd:restriction base="dms:Text">
          <xsd:maxLength value="255"/>
        </xsd:restriction>
      </xsd:simpleType>
    </xsd:element>
    <xsd:element name="Origin" ma:index="8" nillable="true" ma:displayName="Origin" ma:format="DateOnly" ma:internalName="Origin">
      <xsd:simpleType>
        <xsd:restriction base="dms:DateTime"/>
      </xsd:simpleType>
    </xsd:element>
    <xsd:element name="Category3" ma:index="10" nillable="true" ma:displayName="Doc. Subject" ma:internalName="Category3">
      <xsd:simpleType>
        <xsd:restriction base="dms:Text">
          <xsd:maxLength value="255"/>
        </xsd:restriction>
      </xsd:simpleType>
    </xsd:element>
    <xsd:element name="Sent_x0020_To_x0020_Justipedia" ma:index="13" nillable="true" ma:displayName="Sent To Justipedia" ma:default="0" ma:internalName="Sent_x0020_To_x0020_Justipedia">
      <xsd:simpleType>
        <xsd:restriction base="dms:Boolean"/>
      </xsd:simpleType>
    </xsd:element>
    <xsd:element name="Notes1" ma:index="14" nillable="true" ma:displayName="Notes" ma:internalName="Notes1" ma:readOnly="false">
      <xsd:simpleType>
        <xsd:restriction base="dms:Note"/>
      </xsd:simpleType>
    </xsd:element>
    <xsd:element name="Exceptions" ma:index="15" nillable="true" ma:displayName="Exceptions" ma:internalName="Exceptions">
      <xsd:simpleType>
        <xsd:restriction base="dms:Text">
          <xsd:maxLength value="255"/>
        </xsd:restriction>
      </xsd:simpleType>
    </xsd:element>
    <xsd:element name="LCMSURL" ma:index="16" nillable="true" ma:displayName="LEX URL" ma:internalName="LCMSURL">
      <xsd:simpleType>
        <xsd:restriction base="dms:Text">
          <xsd:maxLength value="255"/>
        </xsd:restriction>
      </xsd:simpleType>
    </xsd:element>
    <xsd:element name="Ready_x0020_for_x0020_Archiving" ma:index="17" nillable="true" ma:displayName="Ready for Archiving" ma:default="0" ma:internalName="Ready_x0020_for_x0020_Archiving">
      <xsd:simpleType>
        <xsd:restriction base="dms:Boolean"/>
      </xsd:simpleType>
    </xsd:element>
    <xsd:element name="MigrationNote" ma:index="18" nillable="true" ma:displayName="MigrationNote" ma:internalName="MigrationNote">
      <xsd:simpleType>
        <xsd:restriction base="dms:Note"/>
      </xsd:simpleType>
    </xsd:element>
    <xsd:element name="SourceID" ma:index="19" nillable="true" ma:displayName="SourceID" ma:internalName="SourceID">
      <xsd:simpleType>
        <xsd:restriction base="dms:Text">
          <xsd:maxLength value="255"/>
        </xsd:restriction>
      </xsd:simpleType>
    </xsd:element>
    <xsd:element name="Closed" ma:index="20" nillable="true" ma:displayName="Closed" ma:default="0" ma:internalName="Closed">
      <xsd:simpleType>
        <xsd:restriction base="dms:Boolean"/>
      </xsd:simpleType>
    </xsd:element>
    <xsd:element name="LEXFilename" ma:index="22" nillable="true" ma:displayName="LEXFilename" ma:internalName="LEXFilename">
      <xsd:simpleType>
        <xsd:restriction base="dms:Text">
          <xsd:maxLength value="255"/>
        </xsd:restriction>
      </xsd:simpleType>
    </xsd:element>
    <xsd:element name="HasAttachments" ma:index="23" nillable="true" ma:displayName="HasAttachments" ma:default="0" ma:internalName="HasAttachments">
      <xsd:simpleType>
        <xsd:restriction base="dms:Boolean"/>
      </xsd:simpleType>
    </xsd:element>
    <xsd:element name="Folder" ma:index="24" nillable="true" ma:displayName="Folder" ma:internalName="Folder">
      <xsd:simpleType>
        <xsd:restriction base="dms:Text">
          <xsd:maxLength value="255"/>
        </xsd:restriction>
      </xsd:simpleType>
    </xsd:element>
    <xsd:element name="JustipediaNotes" ma:index="25" nillable="true" ma:displayName="Justipedia Notes" ma:internalName="JustipediaNotes">
      <xsd:simpleType>
        <xsd:restriction base="dms:Note"/>
      </xsd:simpleType>
    </xsd:element>
    <xsd:element name="Portfolio" ma:index="26" nillable="true" ma:displayName="Portfolio" ma:internalName="Portfolio">
      <xsd:simpleType>
        <xsd:restriction base="dms:Text">
          <xsd:maxLength value="255"/>
        </xsd:restriction>
      </xsd:simpleType>
    </xsd:element>
    <xsd:element name="ocb9e50a2dbb4c02884e7fc13588e9d7" ma:index="30" nillable="true" ma:taxonomy="true" ma:internalName="ocb9e50a2dbb4c02884e7fc13588e9d7" ma:taxonomyFieldName="Areas_x0020_of_x0020_Practice" ma:displayName="Areas of Practice" ma:default="" ma:fieldId="{8cb9e50a-2dbb-4c02-884e-7fc13588e9d7}" ma:taxonomyMulti="true" ma:sspId="35648788-ecba-4b04-acbd-732497e0cf61" ma:termSetId="447515f1-d1bb-44b5-bd2d-3cba51390ef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3c5bb5e6342430985bfa72fbf8830b6" ma:index="34" nillable="true" ma:taxonomy="true" ma:internalName="o3c5bb5e6342430985bfa72fbf8830b6" ma:taxonomyFieldName="FileType1" ma:displayName="FileType" ma:default="" ma:fieldId="{83c5bb5e-6342-4309-85bf-a72fbf8830b6}" ma:sspId="35648788-ecba-4b04-acbd-732497e0cf61" ma:termSetId="a768a41d-ec6d-46a6-a7ef-d701f774a8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93b4daf849840eeaef05c05bfeec49d" ma:index="36" nillable="true" ma:taxonomy="true" ma:internalName="i93b4daf849840eeaef05c05bfeec49d" ma:taxonomyFieldName="Document_x0020_type" ma:displayName="Document Type" ma:readOnly="false" ma:default="" ma:fieldId="{293b4daf-8498-40ee-aef0-5c05bfeec49d}" ma:sspId="35648788-ecba-4b04-acbd-732497e0cf61" ma:termSetId="0f0ac3ff-8dbb-42b5-89e8-f9c0db08d6d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37" nillable="true" ma:displayName="Taxonomy Catch All Column" ma:hidden="true" ma:list="{ee751798-e73f-43ad-84ed-fc30dfd9246c}" ma:internalName="TaxCatchAll" ma:showField="CatchAllData" ma:web="76f43c3a-dedc-462f-a9c9-390caaa7c0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155234f7ce9406785afd802285f54b6" ma:index="38" ma:taxonomy="true" ma:internalName="i155234f7ce9406785afd802285f54b6" ma:taxonomyFieldName="Security" ma:displayName="Security" ma:readOnly="false" ma:default="1;#Unclassified|46e30526-9ff0-4654-a636-aa8b02ed351c" ma:fieldId="{2155234f-7ce9-4067-85af-d802285f54b6}" ma:sspId="35648788-ecba-4b04-acbd-732497e0cf61" ma:termSetId="034b84e2-83a5-49f9-8e55-1e1dcc71e57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39" nillable="true" ma:displayName="Taxonomy Catch All Column1" ma:hidden="true" ma:list="{ee751798-e73f-43ad-84ed-fc30dfd9246c}" ma:internalName="TaxCatchAllLabel" ma:readOnly="true" ma:showField="CatchAllDataLabel" ma:web="76f43c3a-dedc-462f-a9c9-390caaa7c0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98d4e7371714dd68ba8ead81c2f0b01" ma:index="40" ma:taxonomy="true" ma:internalName="p98d4e7371714dd68ba8ead81c2f0b01" ma:taxonomyFieldName="Language1" ma:displayName="Language" ma:readOnly="false" ma:default="2;#English|a4bed915-78d8-458e-a073-85b2d5287cd2" ma:fieldId="{998d4e73-7171-4dd6-8ba8-ead81c2f0b01}" ma:sspId="35648788-ecba-4b04-acbd-732497e0cf61" ma:termSetId="d8f9ee4c-8009-4a39-b4e3-1804e0ffca2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losedDate" ma:index="41" nillable="true" ma:displayName="ClosedDate" ma:format="DateOnly" ma:hidden="true" ma:internalName="ClosedDate" ma:readOnly="false">
      <xsd:simpleType>
        <xsd:restriction base="dms:DateTime"/>
      </xsd:simpleType>
    </xsd:element>
    <xsd:element name="nabe869b5d1e4e3da4a7c2ceffa4fc68" ma:index="42" nillable="true" ma:taxonomy="true" ma:internalName="nabe869b5d1e4e3da4a7c2ceffa4fc68" ma:taxonomyFieldName="LEXCourtLevel" ma:displayName="Court Level" ma:readOnly="false" ma:default="" ma:fieldId="{7abe869b-5d1e-4e3d-a4a7-c2ceffa4fc68}" ma:sspId="35648788-ecba-4b04-acbd-732497e0cf61" ma:termSetId="007661fa-01c7-4679-a8db-429f10c0ca3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44" nillable="true" ma:taxonomy="true" ma:internalName="TaxKeywordTaxHTField" ma:taxonomyFieldName="TaxKeyword" ma:displayName="Enterprise Keywords" ma:fieldId="{23f27201-bee3-471e-b2e7-b64fd8b7ca38}" ma:taxonomyMulti="true" ma:sspId="35648788-ecba-4b04-acbd-732497e0cf61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d9e43cfa77064552b7f2c08afa85b05f" ma:index="45" nillable="true" ma:taxonomy="true" ma:internalName="d9e43cfa77064552b7f2c08afa85b05f" ma:taxonomyFieldName="Category1" ma:displayName="Indigenous Group(s)" ma:default="" ma:fieldId="{d9e43cfa-7706-4552-b7f2-c08afa85b05f}" ma:taxonomyMulti="true" ma:sspId="35648788-ecba-4b04-acbd-732497e0cf61" ma:termSetId="729b6c1d-0c87-44e9-b897-67893c6320c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ocked" ma:index="48" nillable="true" ma:displayName="Locked" ma:default="0" ma:hidden="true" ma:internalName="Locked" ma:readOnly="false">
      <xsd:simpleType>
        <xsd:restriction base="dms:Boolean"/>
      </xsd:simpleType>
    </xsd:element>
    <xsd:element name="LockedBy" ma:index="49" nillable="true" ma:displayName="Locked By" ma:hidden="true" ma:list="UserInfo" ma:SharePointGroup="0" ma:internalName="LockedBy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47" nillable="true" ma:displayName="IconOverlay" ma:hidden="true" ma:internalName="IconOverlay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7" ma:displayName="Author"/>
        <xsd:element ref="dcterms:created" minOccurs="0" maxOccurs="1"/>
        <xsd:element ref="dc:identifier" minOccurs="0" maxOccurs="1"/>
        <xsd:element name="contentType" minOccurs="0" maxOccurs="1" type="xsd:string" ma:index="33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35648788-ecba-4b04-acbd-732497e0cf61" ContentTypeId="0x01010016BC42CC3E36B949A57109B2CD763024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Note xmlns="b725f225-bea6-44e9-8570-dad8cce9101e">FileIdentifier:1901841;  
DocumentIdentifier:19994177;  
DocumentGroupCodeIdentifier:1996;  
DocumentOriginDateTime:;  
DocumentCreationDateTime:Sep 21 2018  3:32PM;  
DocumentLastModifiedDateTime:;  
DocumentOpenedByName:JU1ICASEW3\mapaquet;  
DocumentSourceDescription:;  
DocumentTypeCodeIdentifier:1998:Court;
DocumentSubjectDescription:En responsabilité civile (dommages corporels);  
DocumentDescription:Demande introductive d'instance - Version finale;  
DocumentCreatedByUserIdentifier:25392;  
DocumentFinalFiledVersionDate:;  
DocumentMarkedForCKO:No;  
DocumentMarkedForCKODate:;  
DocumentMarkedForCKOByUserIdentifier:No;  
DocumentAreaOfPracticeDescription:</MigrationNote>
    <Ready_x0020_for_x0020_Archiving xmlns="b725f225-bea6-44e9-8570-dad8cce9101e">false</Ready_x0020_for_x0020_Archiving>
    <SourceID xmlns="b725f225-bea6-44e9-8570-dad8cce9101e">1901841</SourceID>
    <TaxKeywordTaxHTField xmlns="b725f225-bea6-44e9-8570-dad8cce9101e">
      <Terms xmlns="http://schemas.microsoft.com/office/infopath/2007/PartnerControls"/>
    </TaxKeywordTaxHTField>
    <TaxCatchAll xmlns="b725f225-bea6-44e9-8570-dad8cce9101e">
      <Value>10</Value>
      <Value>4</Value>
      <Value>3</Value>
      <Value>2</Value>
      <Value>561</Value>
    </TaxCatchAll>
    <Category3 xmlns="b725f225-bea6-44e9-8570-dad8cce9101e">En responsabilité civile (dommages corporels)</Category3>
    <Exceptions xmlns="b725f225-bea6-44e9-8570-dad8cce9101e" xsi:nil="true"/>
    <ClosedDate xmlns="b725f225-bea6-44e9-8570-dad8cce9101e" xsi:nil="true"/>
    <ocb9e50a2dbb4c02884e7fc13588e9d7 xmlns="b725f225-bea6-44e9-8570-dad8cce9101e">
      <Terms xmlns="http://schemas.microsoft.com/office/infopath/2007/PartnerControls"/>
    </ocb9e50a2dbb4c02884e7fc13588e9d7>
    <i155234f7ce9406785afd802285f54b6 xmlns="b725f225-bea6-44e9-8570-dad8cce9101e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Protected B</TermName>
          <TermId xmlns="http://schemas.microsoft.com/office/infopath/2007/PartnerControls">b6ebf209-0ff9-46d4-ad9e-8fbc40cfd2a3</TermId>
        </TermInfo>
      </Terms>
    </i155234f7ce9406785afd802285f54b6>
    <Business_x0020_Unit xmlns="b725f225-bea6-44e9-8570-dad8cce9101e">QRO - Civil Litigation Directorate - Montreal [44222] | BRQ - Direction du litige civil - Montréal [44222] </Business_x0020_Unit>
    <Notes1 xmlns="b725f225-bea6-44e9-8570-dad8cce9101e">Version finale</Notes1>
    <GCDOCS_x0020_File_x0020_Number xmlns="b725f225-bea6-44e9-8570-dad8cce9101e">12090240</GCDOCS_x0020_File_x0020_Number>
    <Sent_x0020_To_x0020_Justipedia xmlns="b725f225-bea6-44e9-8570-dad8cce9101e">false</Sent_x0020_To_x0020_Justipedia>
    <LCMSURL xmlns="b725f225-bea6-44e9-8570-dad8cce9101e">https://lex.justice.gc.ca/LEXPROD/main.aspx?etn=just_file&amp;id={5bbde1ea-9afa-eb11-81b0-00505695821d}&amp;pagetype=entityrecord</LCMSURL>
    <p98d4e7371714dd68ba8ead81c2f0b01 xmlns="b725f225-bea6-44e9-8570-dad8cce9101e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a4bed915-78d8-458e-a073-85b2d5287cd2</TermId>
        </TermInfo>
      </Terms>
    </p98d4e7371714dd68ba8ead81c2f0b01>
    <FileIdentifier xmlns="b725f225-bea6-44e9-8570-dad8cce9101e">LEX-500062416</FileIdentifier>
    <Closed xmlns="b725f225-bea6-44e9-8570-dad8cce9101e">false</Closed>
    <Origin xmlns="b725f225-bea6-44e9-8570-dad8cce9101e">2022-01-27T17:00:00+00:00</Origin>
    <i93b4daf849840eeaef05c05bfeec49d xmlns="b725f225-bea6-44e9-8570-dad8cce9101e">
      <Terms xmlns="http://schemas.microsoft.com/office/infopath/2007/PartnerControls">
        <TermInfo xmlns="http://schemas.microsoft.com/office/infopath/2007/PartnerControls">
          <TermName xmlns="http://schemas.microsoft.com/office/infopath/2007/PartnerControls">Pleadings Facta and Other Court Documents</TermName>
          <TermId xmlns="http://schemas.microsoft.com/office/infopath/2007/PartnerControls">9b1f34af-d058-4e14-848d-f5fc210b5ccf</TermId>
        </TermInfo>
      </Terms>
    </i93b4daf849840eeaef05c05bfeec49d>
    <o3c5bb5e6342430985bfa72fbf8830b6 xmlns="b725f225-bea6-44e9-8570-dad8cce9101e">
      <Terms xmlns="http://schemas.microsoft.com/office/infopath/2007/PartnerControls">
        <TermInfo xmlns="http://schemas.microsoft.com/office/infopath/2007/PartnerControls">
          <TermName xmlns="http://schemas.microsoft.com/office/infopath/2007/PartnerControls">Litigation</TermName>
          <TermId xmlns="http://schemas.microsoft.com/office/infopath/2007/PartnerControls">10e58cf1-9c47-4cbc-8a48-e0ccb7429561</TermId>
        </TermInfo>
      </Terms>
    </o3c5bb5e6342430985bfa72fbf8830b6>
    <HasAttachments xmlns="b725f225-bea6-44e9-8570-dad8cce9101e">false</HasAttachments>
    <Portfolio xmlns="b725f225-bea6-44e9-8570-dad8cce9101e">Business &amp; Regulatory Law | Droit des affaires et droit réglementaire </Portfolio>
    <LEXFilename xmlns="b725f225-bea6-44e9-8570-dad8cce9101e">[SUBRO] TREPANIER, BENOIT/MCDONALD, REBECCA  [DOUAIRE, VERONIQUE ](LEX-500062416)</LEXFilename>
    <Folder xmlns="b725f225-bea6-44e9-8570-dad8cce9101e" xsi:nil="true"/>
    <LEXCourtFileNumber xmlns="b725f225-bea6-44e9-8570-dad8cce9101e">505-17-013055-225</LEXCourtFileNumber>
    <JustipediaNotes xmlns="b725f225-bea6-44e9-8570-dad8cce9101e" xsi:nil="true"/>
    <nabe869b5d1e4e3da4a7c2ceffa4fc68 xmlns="b725f225-bea6-44e9-8570-dad8cce9101e">
      <Terms xmlns="http://schemas.microsoft.com/office/infopath/2007/PartnerControls">
        <TermInfo xmlns="http://schemas.microsoft.com/office/infopath/2007/PartnerControls">
          <TermName xmlns="http://schemas.microsoft.com/office/infopath/2007/PartnerControls">Quebec Superior Court</TermName>
          <TermId xmlns="http://schemas.microsoft.com/office/infopath/2007/PartnerControls">6bb142cd-518c-4769-a7e5-ae0204f677ec</TermId>
        </TermInfo>
      </Terms>
    </nabe869b5d1e4e3da4a7c2ceffa4fc68>
    <d9e43cfa77064552b7f2c08afa85b05f xmlns="b725f225-bea6-44e9-8570-dad8cce9101e">
      <Terms xmlns="http://schemas.microsoft.com/office/infopath/2007/PartnerControls"/>
    </d9e43cfa77064552b7f2c08afa85b05f>
    <Locked xmlns="b725f225-bea6-44e9-8570-dad8cce9101e">false</Locked>
    <IconOverlay xmlns="http://schemas.microsoft.com/sharepoint/v4" xsi:nil="true"/>
    <LockedBy xmlns="b725f225-bea6-44e9-8570-dad8cce9101e">
      <UserInfo>
        <DisplayName/>
        <AccountId xsi:nil="true"/>
        <AccountType/>
      </UserInfo>
    </LockedBy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0EDEF-7C10-4632-B47D-4BE8612A54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5f225-bea6-44e9-8570-dad8cce9101e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D5C7F4-9D25-4FED-8EC4-8F3B9C6860DF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3866B226-BE65-4731-B5BD-F01D5D1D8ACA}">
  <ds:schemaRefs>
    <ds:schemaRef ds:uri="http://schemas.microsoft.com/office/2006/metadata/properties"/>
    <ds:schemaRef ds:uri="http://schemas.microsoft.com/office/infopath/2007/PartnerControls"/>
    <ds:schemaRef ds:uri="b725f225-bea6-44e9-8570-dad8cce9101e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D0607BEE-66EB-49C0-A33B-78D0EFA0FF3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072B532-DB4F-42A1-B4F8-19A8CAECF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60D3BF6.DOT</Template>
  <TotalTime>23</TotalTime>
  <Pages>2</Pages>
  <Words>90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Justice Canada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Administrator-iCase</dc:creator>
  <cp:keywords/>
  <dc:description/>
  <cp:lastModifiedBy>Sean Doyle</cp:lastModifiedBy>
  <cp:revision>8</cp:revision>
  <cp:lastPrinted>2023-01-26T15:41:00Z</cp:lastPrinted>
  <dcterms:created xsi:type="dcterms:W3CDTF">2023-10-29T17:38:00Z</dcterms:created>
  <dcterms:modified xsi:type="dcterms:W3CDTF">2023-10-29T18:04:00Z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0x01010016BC42CC3E36B949A57109B2CD763024006F1AF7E2F9E4B24290EDB8C3EF1BD454</vt:lpwstr>
  </property>
  <property fmtid="{D5CDD505-2E9C-101B-9397-08002B2CF9AE}" pid="3" name="TaxKeyword">
    <vt:lpwstr/>
  </property>
  <property fmtid="{D5CDD505-2E9C-101B-9397-08002B2CF9AE}" pid="4" name="Security">
    <vt:lpwstr>3</vt:lpwstr>
  </property>
  <property fmtid="{D5CDD505-2E9C-101B-9397-08002B2CF9AE}" pid="5" name="Category2">
    <vt:lpwstr/>
  </property>
  <property fmtid="{D5CDD505-2E9C-101B-9397-08002B2CF9AE}" pid="6" name="Areas of Practice">
    <vt:lpwstr/>
  </property>
  <property fmtid="{D5CDD505-2E9C-101B-9397-08002B2CF9AE}" pid="7" name="Language1">
    <vt:lpwstr>2</vt:lpwstr>
  </property>
  <property fmtid="{D5CDD505-2E9C-101B-9397-08002B2CF9AE}" pid="8" name="Category1">
    <vt:lpwstr/>
  </property>
  <property fmtid="{D5CDD505-2E9C-101B-9397-08002B2CF9AE}" pid="9" name="Document type">
    <vt:lpwstr>10</vt:lpwstr>
  </property>
  <property fmtid="{D5CDD505-2E9C-101B-9397-08002B2CF9AE}" pid="10" name="_CopySource">
    <vt:lpwstr>/</vt:lpwstr>
  </property>
  <property fmtid="{D5CDD505-2E9C-101B-9397-08002B2CF9AE}" pid="11" name="Order">
    <vt:r8>4500</vt:r8>
  </property>
  <property fmtid="{D5CDD505-2E9C-101B-9397-08002B2CF9AE}" pid="12" name="LEX Author">
    <vt:lpwstr>20;#Harvey, Virginie</vt:lpwstr>
  </property>
  <property fmtid="{D5CDD505-2E9C-101B-9397-08002B2CF9AE}" pid="13" name="Final">
    <vt:bool>false</vt:bool>
  </property>
  <property fmtid="{D5CDD505-2E9C-101B-9397-08002B2CF9AE}" pid="14" name="FileType1">
    <vt:lpwstr>4</vt:lpwstr>
  </property>
  <property fmtid="{D5CDD505-2E9C-101B-9397-08002B2CF9AE}" pid="15" name="LEXCourtLevel">
    <vt:lpwstr>561</vt:lpwstr>
  </property>
</Properties>
</file>